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10" w:type="pct"/>
        <w:jc w:val="right"/>
        <w:tblLayout w:type="fixed"/>
        <w:tblCellMar>
          <w:left w:w="0" w:type="dxa"/>
          <w:right w:w="0" w:type="dxa"/>
        </w:tblCellMar>
        <w:tblLook w:val="04A0" w:firstRow="1" w:lastRow="0" w:firstColumn="1" w:lastColumn="0" w:noHBand="0" w:noVBand="1"/>
        <w:tblDescription w:val="Memo header"/>
      </w:tblPr>
      <w:tblGrid>
        <w:gridCol w:w="2031"/>
        <w:gridCol w:w="281"/>
        <w:gridCol w:w="8195"/>
      </w:tblGrid>
      <w:tr w:rsidR="007E79FD">
        <w:trPr>
          <w:trHeight w:hRule="exact" w:val="720"/>
          <w:jc w:val="right"/>
        </w:trPr>
        <w:tc>
          <w:tcPr>
            <w:tcW w:w="2088" w:type="dxa"/>
            <w:vAlign w:val="bottom"/>
          </w:tcPr>
          <w:p w:rsidR="007E79FD" w:rsidRDefault="00B33FB0" w:rsidP="0088022A">
            <w:pPr>
              <w:pStyle w:val="Datum"/>
            </w:pPr>
            <w:sdt>
              <w:sdtPr>
                <w:rPr>
                  <w:color w:val="auto"/>
                </w:rPr>
                <w:alias w:val="Datum"/>
                <w:tag w:val=""/>
                <w:id w:val="1592654403"/>
                <w:placeholder>
                  <w:docPart w:val="8B6BA276128C4560B1878618ED1B2439"/>
                </w:placeholder>
                <w:dataBinding w:prefixMappings="xmlns:ns0='http://schemas.microsoft.com/office/2006/coverPageProps' " w:xpath="/ns0:CoverPageProperties[1]/ns0:PublishDate[1]" w:storeItemID="{55AF091B-3C7A-41E3-B477-F2FDAA23CFDA}"/>
                <w:date w:fullDate="2016-11-28T00:00:00Z">
                  <w:dateFormat w:val="MM.d.yyyy"/>
                  <w:lid w:val="nl-NL"/>
                  <w:storeMappedDataAs w:val="dateTime"/>
                  <w:calendar w:val="gregorian"/>
                </w:date>
              </w:sdtPr>
              <w:sdtEndPr/>
              <w:sdtContent>
                <w:r w:rsidR="007A13F4">
                  <w:rPr>
                    <w:color w:val="auto"/>
                  </w:rPr>
                  <w:t>11.28.2016</w:t>
                </w:r>
              </w:sdtContent>
            </w:sdt>
          </w:p>
        </w:tc>
        <w:tc>
          <w:tcPr>
            <w:tcW w:w="288" w:type="dxa"/>
            <w:vAlign w:val="bottom"/>
          </w:tcPr>
          <w:p w:rsidR="007E79FD" w:rsidRDefault="007E79FD"/>
        </w:tc>
        <w:tc>
          <w:tcPr>
            <w:tcW w:w="8424" w:type="dxa"/>
            <w:vAlign w:val="bottom"/>
          </w:tcPr>
          <w:p w:rsidR="007E79FD" w:rsidRDefault="00B33FB0" w:rsidP="0088022A">
            <w:pPr>
              <w:pStyle w:val="Titel"/>
            </w:pPr>
            <w:sdt>
              <w:sdtPr>
                <w:rPr>
                  <w:color w:val="0070C0"/>
                </w:rPr>
                <w:alias w:val="Titel"/>
                <w:tag w:val=""/>
                <w:id w:val="21604194"/>
                <w:placeholder>
                  <w:docPart w:val="FD22A784DD4F441AB86D3F30F483F9CA"/>
                </w:placeholder>
                <w:dataBinding w:prefixMappings="xmlns:ns0='http://purl.org/dc/elements/1.1/' xmlns:ns1='http://schemas.openxmlformats.org/package/2006/metadata/core-properties' " w:xpath="/ns1:coreProperties[1]/ns0:title[1]" w:storeItemID="{6C3C8BC8-F283-45AE-878A-BAB7291924A1}"/>
                <w:text/>
              </w:sdtPr>
              <w:sdtEndPr/>
              <w:sdtContent>
                <w:r w:rsidR="00DA6745" w:rsidRPr="0031691D">
                  <w:rPr>
                    <w:color w:val="0070C0"/>
                  </w:rPr>
                  <w:t>Plan van Aanpak</w:t>
                </w:r>
              </w:sdtContent>
            </w:sdt>
          </w:p>
        </w:tc>
      </w:tr>
      <w:tr w:rsidR="007E79FD">
        <w:trPr>
          <w:trHeight w:hRule="exact" w:val="86"/>
          <w:jc w:val="right"/>
        </w:trPr>
        <w:tc>
          <w:tcPr>
            <w:tcW w:w="2088" w:type="dxa"/>
            <w:shd w:val="clear" w:color="auto" w:fill="000000" w:themeFill="text1"/>
          </w:tcPr>
          <w:p w:rsidR="007E79FD" w:rsidRDefault="007E79FD"/>
        </w:tc>
        <w:tc>
          <w:tcPr>
            <w:tcW w:w="288" w:type="dxa"/>
          </w:tcPr>
          <w:p w:rsidR="007E79FD" w:rsidRDefault="007E79FD"/>
        </w:tc>
        <w:tc>
          <w:tcPr>
            <w:tcW w:w="8424" w:type="dxa"/>
            <w:shd w:val="clear" w:color="auto" w:fill="000000" w:themeFill="text1"/>
          </w:tcPr>
          <w:p w:rsidR="007E79FD" w:rsidRDefault="007E79FD"/>
        </w:tc>
      </w:tr>
    </w:tbl>
    <w:p w:rsidR="007E79FD" w:rsidRDefault="002935C8">
      <w:r>
        <w:rPr>
          <w:noProof/>
          <w:lang w:eastAsia="nl-NL"/>
        </w:rPr>
        <mc:AlternateContent>
          <mc:Choice Requires="wps">
            <w:drawing>
              <wp:anchor distT="0" distB="0" distL="114300" distR="114300" simplePos="0" relativeHeight="251659264" behindDoc="0" locked="0" layoutInCell="1" allowOverlap="1" wp14:anchorId="1AD449FC" wp14:editId="5D270B4E">
                <wp:simplePos x="0" y="0"/>
                <wp:positionH relativeFrom="page">
                  <wp:posOffset>446405</wp:posOffset>
                </wp:positionH>
                <wp:positionV relativeFrom="page">
                  <wp:posOffset>1717735</wp:posOffset>
                </wp:positionV>
                <wp:extent cx="1381125" cy="1984248"/>
                <wp:effectExtent l="0" t="0" r="9525" b="15240"/>
                <wp:wrapNone/>
                <wp:docPr id="1" name="Tekstvak 1" descr="Memo form heading text box"/>
                <wp:cNvGraphicFramePr/>
                <a:graphic xmlns:a="http://schemas.openxmlformats.org/drawingml/2006/main">
                  <a:graphicData uri="http://schemas.microsoft.com/office/word/2010/wordprocessingShape">
                    <wps:wsp>
                      <wps:cNvSpPr txBox="1"/>
                      <wps:spPr>
                        <a:xfrm>
                          <a:off x="0" y="0"/>
                          <a:ext cx="1381125" cy="1984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5995" w:rsidRPr="00916408" w:rsidRDefault="005B5995">
                            <w:pPr>
                              <w:pStyle w:val="FormulierKoptekst"/>
                              <w:rPr>
                                <w:sz w:val="18"/>
                                <w:szCs w:val="18"/>
                              </w:rPr>
                            </w:pPr>
                            <w:r w:rsidRPr="00916408">
                              <w:rPr>
                                <w:sz w:val="18"/>
                                <w:szCs w:val="18"/>
                              </w:rPr>
                              <w:t xml:space="preserve">Project: </w:t>
                            </w:r>
                          </w:p>
                          <w:p w:rsidR="005B5995" w:rsidRPr="0031691D" w:rsidRDefault="00DA1F28">
                            <w:pPr>
                              <w:pStyle w:val="FormulierTekst"/>
                              <w:rPr>
                                <w:b/>
                                <w:color w:val="0070C0"/>
                                <w:szCs w:val="18"/>
                              </w:rPr>
                            </w:pPr>
                            <w:r>
                              <w:rPr>
                                <w:b/>
                                <w:color w:val="0070C0"/>
                                <w:szCs w:val="18"/>
                              </w:rPr>
                              <w:t>De Gokkers</w:t>
                            </w:r>
                          </w:p>
                          <w:p w:rsidR="005B5995" w:rsidRPr="00916408" w:rsidRDefault="005B5995">
                            <w:pPr>
                              <w:pStyle w:val="FormulierTekst"/>
                              <w:rPr>
                                <w:b/>
                                <w:szCs w:val="18"/>
                              </w:rPr>
                            </w:pPr>
                          </w:p>
                          <w:p w:rsidR="005B5995" w:rsidRPr="008A16FC" w:rsidRDefault="005B5995">
                            <w:pPr>
                              <w:pStyle w:val="FormulierKoptekst"/>
                            </w:pPr>
                            <w:r>
                              <w:rPr>
                                <w:szCs w:val="24"/>
                              </w:rPr>
                              <w:t>Opdrachtnemer</w:t>
                            </w:r>
                          </w:p>
                          <w:p w:rsidR="005B5995" w:rsidRPr="0031691D" w:rsidRDefault="005B5995">
                            <w:pPr>
                              <w:pStyle w:val="FormulierTekst"/>
                              <w:rPr>
                                <w:color w:val="0070C0"/>
                              </w:rPr>
                            </w:pPr>
                            <w:r w:rsidRPr="0031691D">
                              <w:rPr>
                                <w:color w:val="0070C0"/>
                              </w:rPr>
                              <w:t>Noël van Bijnen</w:t>
                            </w:r>
                          </w:p>
                          <w:p w:rsidR="005B5995" w:rsidRPr="0031691D" w:rsidRDefault="00DA1F28">
                            <w:pPr>
                              <w:pStyle w:val="FormulierTekst"/>
                              <w:rPr>
                                <w:color w:val="0070C0"/>
                              </w:rPr>
                            </w:pPr>
                            <w:r>
                              <w:rPr>
                                <w:color w:val="0070C0"/>
                              </w:rPr>
                              <w:t xml:space="preserve">Roel </w:t>
                            </w:r>
                            <w:r w:rsidR="005B5995" w:rsidRPr="0031691D">
                              <w:rPr>
                                <w:color w:val="0070C0"/>
                              </w:rPr>
                              <w:t xml:space="preserve"> </w:t>
                            </w:r>
                            <w:r>
                              <w:rPr>
                                <w:color w:val="0070C0"/>
                              </w:rPr>
                              <w:t xml:space="preserve">Mast </w:t>
                            </w:r>
                            <w:r w:rsidR="005B5995" w:rsidRPr="0031691D">
                              <w:rPr>
                                <w:color w:val="0070C0"/>
                              </w:rPr>
                              <w:t xml:space="preserve">&amp; </w:t>
                            </w:r>
                          </w:p>
                          <w:p w:rsidR="005B5995" w:rsidRPr="0031691D" w:rsidRDefault="00DA1F28">
                            <w:pPr>
                              <w:pStyle w:val="FormulierTekst"/>
                              <w:rPr>
                                <w:color w:val="0070C0"/>
                              </w:rPr>
                            </w:pPr>
                            <w:r>
                              <w:rPr>
                                <w:color w:val="0070C0"/>
                              </w:rPr>
                              <w:t>Dion Rodie</w:t>
                            </w:r>
                          </w:p>
                          <w:p w:rsidR="005B5995" w:rsidRPr="008A16FC" w:rsidRDefault="005B5995">
                            <w:pPr>
                              <w:pStyle w:val="FormulierKoptekst"/>
                            </w:pPr>
                            <w:r>
                              <w:t>Groepsnummer</w:t>
                            </w:r>
                          </w:p>
                          <w:p w:rsidR="005B5995" w:rsidRPr="008A16FC" w:rsidRDefault="005B5995">
                            <w:pPr>
                              <w:pStyle w:val="FormulierTekst"/>
                            </w:pPr>
                            <w:r w:rsidRPr="0031691D">
                              <w:rPr>
                                <w:color w:val="0070C0"/>
                              </w:rPr>
                              <w:t>2</w:t>
                            </w:r>
                            <w:r w:rsidR="00DA1F28">
                              <w:rPr>
                                <w:color w:val="0070C0"/>
                              </w:rPr>
                              <w:t>0</w:t>
                            </w:r>
                          </w:p>
                          <w:p w:rsidR="005B5995" w:rsidRPr="008A16FC" w:rsidRDefault="005B5995">
                            <w:pPr>
                              <w:pStyle w:val="FormulierKoptekst"/>
                            </w:pPr>
                            <w:r>
                              <w:rPr>
                                <w:szCs w:val="24"/>
                              </w:rPr>
                              <w:t>Betreft</w:t>
                            </w:r>
                          </w:p>
                          <w:sdt>
                            <w:sdtPr>
                              <w:rPr>
                                <w:color w:val="0070C0"/>
                              </w:rPr>
                              <w:id w:val="207845079"/>
                              <w:placeholder>
                                <w:docPart w:val="754EEC7820CF4317A30FB6D5BF3DDF5E"/>
                              </w:placeholder>
                              <w:temporary/>
                              <w:showingPlcHdr/>
                              <w15:appearance w15:val="hidden"/>
                              <w:text/>
                            </w:sdtPr>
                            <w:sdtEndPr>
                              <w:rPr>
                                <w:color w:val="EF4623" w:themeColor="accent1"/>
                              </w:rPr>
                            </w:sdtEndPr>
                            <w:sdtContent>
                              <w:p w:rsidR="005B5995" w:rsidRDefault="005B5995">
                                <w:pPr>
                                  <w:pStyle w:val="FormulierTekst"/>
                                </w:pPr>
                                <w:r w:rsidRPr="0031691D">
                                  <w:rPr>
                                    <w:color w:val="0070C0"/>
                                  </w:rPr>
                                  <w:t>[</w:t>
                                </w:r>
                                <w:r w:rsidRPr="0031691D">
                                  <w:rPr>
                                    <w:color w:val="0070C0"/>
                                    <w:szCs w:val="24"/>
                                  </w:rPr>
                                  <w:t>Onderwerp</w:t>
                                </w:r>
                                <w:r w:rsidRPr="0031691D">
                                  <w:rPr>
                                    <w:color w:val="0070C0"/>
                                  </w:rPr>
                                  <w:t>]</w:t>
                                </w:r>
                              </w:p>
                            </w:sdtContent>
                          </w:sdt>
                          <w:p w:rsidR="005B5995" w:rsidRDefault="005B5995">
                            <w:pPr>
                              <w:pStyle w:val="FormulierTekst"/>
                            </w:pPr>
                          </w:p>
                          <w:p w:rsidR="005B5995" w:rsidRDefault="005B5995">
                            <w:pPr>
                              <w:pStyle w:val="FormulierTekst"/>
                            </w:pPr>
                            <w:r>
                              <w:rPr>
                                <w:b/>
                                <w:color w:val="auto"/>
                                <w:sz w:val="20"/>
                              </w:rPr>
                              <w:t>Plaats</w:t>
                            </w:r>
                            <w:r>
                              <w:rPr>
                                <w:color w:val="auto"/>
                              </w:rPr>
                              <w:br/>
                            </w:r>
                            <w:r w:rsidRPr="0031691D">
                              <w:rPr>
                                <w:color w:val="0070C0"/>
                              </w:rPr>
                              <w:t>Breda</w:t>
                            </w:r>
                          </w:p>
                          <w:p w:rsidR="005B5995" w:rsidRDefault="005B5995">
                            <w:pPr>
                              <w:pStyle w:val="FormulierTekst"/>
                            </w:pPr>
                          </w:p>
                          <w:p w:rsidR="005B5995" w:rsidRDefault="005B5995" w:rsidP="005111B3">
                            <w:pPr>
                              <w:pStyle w:val="FormulierKoptekst"/>
                              <w:rPr>
                                <w:szCs w:val="24"/>
                              </w:rPr>
                            </w:pPr>
                            <w:r>
                              <w:rPr>
                                <w:szCs w:val="24"/>
                              </w:rPr>
                              <w:t>Datum van gereed komen :</w:t>
                            </w:r>
                          </w:p>
                          <w:p w:rsidR="005B5995" w:rsidRPr="0031691D" w:rsidRDefault="00DA1F28" w:rsidP="005111B3">
                            <w:pPr>
                              <w:pStyle w:val="FormulierKoptekst"/>
                              <w:rPr>
                                <w:b w:val="0"/>
                                <w:color w:val="0070C0"/>
                                <w:sz w:val="18"/>
                                <w:szCs w:val="18"/>
                              </w:rPr>
                            </w:pPr>
                            <w:r>
                              <w:rPr>
                                <w:b w:val="0"/>
                                <w:color w:val="0070C0"/>
                                <w:sz w:val="18"/>
                                <w:szCs w:val="18"/>
                              </w:rPr>
                              <w:t>13-2-2017</w:t>
                            </w:r>
                          </w:p>
                          <w:p w:rsidR="005B5995" w:rsidRPr="005111B3" w:rsidRDefault="005B5995" w:rsidP="005111B3">
                            <w:pPr>
                              <w:pStyle w:val="FormulierKoptekst"/>
                              <w:rPr>
                                <w:szCs w:val="24"/>
                              </w:rPr>
                            </w:pPr>
                          </w:p>
                          <w:p w:rsidR="005B5995" w:rsidRDefault="005B5995" w:rsidP="0088022A">
                            <w:pPr>
                              <w:spacing w:after="163"/>
                              <w:rPr>
                                <w:noProof/>
                                <w:color w:val="EF4623" w:themeColor="accen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022A">
                              <w:rPr>
                                <w:b/>
                                <w:color w:val="auto"/>
                              </w:rPr>
                              <w:t>Naam opdracht gever</w:t>
                            </w:r>
                            <w:r>
                              <w:rPr>
                                <w:b/>
                                <w:color w:val="auto"/>
                              </w:rPr>
                              <w:t>s</w:t>
                            </w:r>
                            <w:r>
                              <w:rPr>
                                <w:color w:val="auto"/>
                              </w:rPr>
                              <w:br/>
                            </w:r>
                            <w:r w:rsidRPr="0031691D">
                              <w:rPr>
                                <w:noProof/>
                                <w:color w:val="0070C0"/>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Sietse Dijks, Fer van Krimpen, Tim Lutt &amp; Michiel Pott.</w:t>
                            </w:r>
                          </w:p>
                          <w:p w:rsidR="005B5995" w:rsidRPr="0088022A" w:rsidRDefault="005B5995" w:rsidP="0088022A">
                            <w:pPr>
                              <w:spacing w:after="163"/>
                              <w:rPr>
                                <w:noProof/>
                                <w:color w:val="auto"/>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5995" w:rsidRDefault="005B5995" w:rsidP="0088022A">
                            <w:pPr>
                              <w:spacing w:after="163"/>
                              <w:rPr>
                                <w:noProof/>
                                <w:color w:val="EF4623" w:themeColor="accen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5995" w:rsidRPr="002A5720" w:rsidRDefault="005B5995" w:rsidP="0088022A">
                            <w:pPr>
                              <w:spacing w:after="163"/>
                              <w:rPr>
                                <w:rFonts w:ascii="Calibri" w:eastAsia="Calibri" w:hAnsi="Calibri" w:cs="Calibr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5995" w:rsidRPr="0088022A" w:rsidRDefault="005B5995">
                            <w:pPr>
                              <w:pStyle w:val="FormulierTekst"/>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AD449FC" id="_x0000_t202" coordsize="21600,21600" o:spt="202" path="m,l,21600r21600,l21600,xe">
                <v:stroke joinstyle="miter"/>
                <v:path gradientshapeok="t" o:connecttype="rect"/>
              </v:shapetype>
              <v:shape id="Tekstvak 1" o:spid="_x0000_s1026" type="#_x0000_t202" alt="Memo form heading text box" style="position:absolute;margin-left:35.15pt;margin-top:135.25pt;width:108.75pt;height:15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" filled="f" stroked="f" strokeweight=".5pt">
                <v:textbox style="mso-fit-shape-to-text:t" inset="0,0,0,0">
                  <w:txbxContent>
                    <w:p w:rsidR="005B5995" w:rsidRPr="00916408" w:rsidRDefault="005B5995">
                      <w:pPr>
                        <w:pStyle w:val="FormulierKoptekst"/>
                        <w:rPr>
                          <w:sz w:val="18"/>
                          <w:szCs w:val="18"/>
                        </w:rPr>
                      </w:pPr>
                      <w:r w:rsidRPr="00916408">
                        <w:rPr>
                          <w:sz w:val="18"/>
                          <w:szCs w:val="18"/>
                        </w:rPr>
                        <w:t xml:space="preserve">Project: </w:t>
                      </w:r>
                    </w:p>
                    <w:p w:rsidR="005B5995" w:rsidRPr="0031691D" w:rsidRDefault="00DA1F28">
                      <w:pPr>
                        <w:pStyle w:val="FormulierTekst"/>
                        <w:rPr>
                          <w:b/>
                          <w:color w:val="0070C0"/>
                          <w:szCs w:val="18"/>
                        </w:rPr>
                      </w:pPr>
                      <w:r>
                        <w:rPr>
                          <w:b/>
                          <w:color w:val="0070C0"/>
                          <w:szCs w:val="18"/>
                        </w:rPr>
                        <w:t>De Gokkers</w:t>
                      </w:r>
                    </w:p>
                    <w:p w:rsidR="005B5995" w:rsidRPr="00916408" w:rsidRDefault="005B5995">
                      <w:pPr>
                        <w:pStyle w:val="FormulierTekst"/>
                        <w:rPr>
                          <w:b/>
                          <w:szCs w:val="18"/>
                        </w:rPr>
                      </w:pPr>
                    </w:p>
                    <w:p w:rsidR="005B5995" w:rsidRPr="008A16FC" w:rsidRDefault="005B5995">
                      <w:pPr>
                        <w:pStyle w:val="FormulierKoptekst"/>
                      </w:pPr>
                      <w:r>
                        <w:rPr>
                          <w:szCs w:val="24"/>
                        </w:rPr>
                        <w:t>Opdrachtnemer</w:t>
                      </w:r>
                    </w:p>
                    <w:p w:rsidR="005B5995" w:rsidRPr="0031691D" w:rsidRDefault="005B5995">
                      <w:pPr>
                        <w:pStyle w:val="FormulierTekst"/>
                        <w:rPr>
                          <w:color w:val="0070C0"/>
                        </w:rPr>
                      </w:pPr>
                      <w:r w:rsidRPr="0031691D">
                        <w:rPr>
                          <w:color w:val="0070C0"/>
                        </w:rPr>
                        <w:t>Noël van Bijnen</w:t>
                      </w:r>
                    </w:p>
                    <w:p w:rsidR="005B5995" w:rsidRPr="0031691D" w:rsidRDefault="00DA1F28">
                      <w:pPr>
                        <w:pStyle w:val="FormulierTekst"/>
                        <w:rPr>
                          <w:color w:val="0070C0"/>
                        </w:rPr>
                      </w:pPr>
                      <w:r>
                        <w:rPr>
                          <w:color w:val="0070C0"/>
                        </w:rPr>
                        <w:t xml:space="preserve">Roel </w:t>
                      </w:r>
                      <w:r w:rsidR="005B5995" w:rsidRPr="0031691D">
                        <w:rPr>
                          <w:color w:val="0070C0"/>
                        </w:rPr>
                        <w:t xml:space="preserve"> </w:t>
                      </w:r>
                      <w:r>
                        <w:rPr>
                          <w:color w:val="0070C0"/>
                        </w:rPr>
                        <w:t xml:space="preserve">Mast </w:t>
                      </w:r>
                      <w:r w:rsidR="005B5995" w:rsidRPr="0031691D">
                        <w:rPr>
                          <w:color w:val="0070C0"/>
                        </w:rPr>
                        <w:t xml:space="preserve">&amp; </w:t>
                      </w:r>
                    </w:p>
                    <w:p w:rsidR="005B5995" w:rsidRPr="0031691D" w:rsidRDefault="00DA1F28">
                      <w:pPr>
                        <w:pStyle w:val="FormulierTekst"/>
                        <w:rPr>
                          <w:color w:val="0070C0"/>
                        </w:rPr>
                      </w:pPr>
                      <w:r>
                        <w:rPr>
                          <w:color w:val="0070C0"/>
                        </w:rPr>
                        <w:t>Dion Rodie</w:t>
                      </w:r>
                    </w:p>
                    <w:p w:rsidR="005B5995" w:rsidRPr="008A16FC" w:rsidRDefault="005B5995">
                      <w:pPr>
                        <w:pStyle w:val="FormulierKoptekst"/>
                      </w:pPr>
                      <w:r>
                        <w:t>Groepsnummer</w:t>
                      </w:r>
                    </w:p>
                    <w:p w:rsidR="005B5995" w:rsidRPr="008A16FC" w:rsidRDefault="005B5995">
                      <w:pPr>
                        <w:pStyle w:val="FormulierTekst"/>
                      </w:pPr>
                      <w:r w:rsidRPr="0031691D">
                        <w:rPr>
                          <w:color w:val="0070C0"/>
                        </w:rPr>
                        <w:t>2</w:t>
                      </w:r>
                      <w:r w:rsidR="00DA1F28">
                        <w:rPr>
                          <w:color w:val="0070C0"/>
                        </w:rPr>
                        <w:t>0</w:t>
                      </w:r>
                    </w:p>
                    <w:p w:rsidR="005B5995" w:rsidRPr="008A16FC" w:rsidRDefault="005B5995">
                      <w:pPr>
                        <w:pStyle w:val="FormulierKoptekst"/>
                      </w:pPr>
                      <w:r>
                        <w:rPr>
                          <w:szCs w:val="24"/>
                        </w:rPr>
                        <w:t>Betreft</w:t>
                      </w:r>
                    </w:p>
                    <w:sdt>
                      <w:sdtPr>
                        <w:rPr>
                          <w:color w:val="0070C0"/>
                        </w:rPr>
                        <w:id w:val="207845079"/>
                        <w:placeholder>
                          <w:docPart w:val="754EEC7820CF4317A30FB6D5BF3DDF5E"/>
                        </w:placeholder>
                        <w:temporary/>
                        <w:showingPlcHdr/>
                        <w15:appearance w15:val="hidden"/>
                        <w:text/>
                      </w:sdtPr>
                      <w:sdtEndPr>
                        <w:rPr>
                          <w:color w:val="EF4623" w:themeColor="accent1"/>
                        </w:rPr>
                      </w:sdtEndPr>
                      <w:sdtContent>
                        <w:p w:rsidR="005B5995" w:rsidRDefault="005B5995">
                          <w:pPr>
                            <w:pStyle w:val="FormulierTekst"/>
                          </w:pPr>
                          <w:r w:rsidRPr="0031691D">
                            <w:rPr>
                              <w:color w:val="0070C0"/>
                            </w:rPr>
                            <w:t>[</w:t>
                          </w:r>
                          <w:r w:rsidRPr="0031691D">
                            <w:rPr>
                              <w:color w:val="0070C0"/>
                              <w:szCs w:val="24"/>
                            </w:rPr>
                            <w:t>Onderwerp</w:t>
                          </w:r>
                          <w:r w:rsidRPr="0031691D">
                            <w:rPr>
                              <w:color w:val="0070C0"/>
                            </w:rPr>
                            <w:t>]</w:t>
                          </w:r>
                        </w:p>
                      </w:sdtContent>
                    </w:sdt>
                    <w:p w:rsidR="005B5995" w:rsidRDefault="005B5995">
                      <w:pPr>
                        <w:pStyle w:val="FormulierTekst"/>
                      </w:pPr>
                    </w:p>
                    <w:p w:rsidR="005B5995" w:rsidRDefault="005B5995">
                      <w:pPr>
                        <w:pStyle w:val="FormulierTekst"/>
                      </w:pPr>
                      <w:r>
                        <w:rPr>
                          <w:b/>
                          <w:color w:val="auto"/>
                          <w:sz w:val="20"/>
                        </w:rPr>
                        <w:t>Plaats</w:t>
                      </w:r>
                      <w:r>
                        <w:rPr>
                          <w:color w:val="auto"/>
                        </w:rPr>
                        <w:br/>
                      </w:r>
                      <w:r w:rsidRPr="0031691D">
                        <w:rPr>
                          <w:color w:val="0070C0"/>
                        </w:rPr>
                        <w:t>Breda</w:t>
                      </w:r>
                    </w:p>
                    <w:p w:rsidR="005B5995" w:rsidRDefault="005B5995">
                      <w:pPr>
                        <w:pStyle w:val="FormulierTekst"/>
                      </w:pPr>
                    </w:p>
                    <w:p w:rsidR="005B5995" w:rsidRDefault="005B5995" w:rsidP="005111B3">
                      <w:pPr>
                        <w:pStyle w:val="FormulierKoptekst"/>
                        <w:rPr>
                          <w:szCs w:val="24"/>
                        </w:rPr>
                      </w:pPr>
                      <w:r>
                        <w:rPr>
                          <w:szCs w:val="24"/>
                        </w:rPr>
                        <w:t>Datum van gereed komen :</w:t>
                      </w:r>
                    </w:p>
                    <w:p w:rsidR="005B5995" w:rsidRPr="0031691D" w:rsidRDefault="00DA1F28" w:rsidP="005111B3">
                      <w:pPr>
                        <w:pStyle w:val="FormulierKoptekst"/>
                        <w:rPr>
                          <w:b w:val="0"/>
                          <w:color w:val="0070C0"/>
                          <w:sz w:val="18"/>
                          <w:szCs w:val="18"/>
                        </w:rPr>
                      </w:pPr>
                      <w:r>
                        <w:rPr>
                          <w:b w:val="0"/>
                          <w:color w:val="0070C0"/>
                          <w:sz w:val="18"/>
                          <w:szCs w:val="18"/>
                        </w:rPr>
                        <w:t>13-2-2017</w:t>
                      </w:r>
                    </w:p>
                    <w:p w:rsidR="005B5995" w:rsidRPr="005111B3" w:rsidRDefault="005B5995" w:rsidP="005111B3">
                      <w:pPr>
                        <w:pStyle w:val="FormulierKoptekst"/>
                        <w:rPr>
                          <w:szCs w:val="24"/>
                        </w:rPr>
                      </w:pPr>
                    </w:p>
                    <w:p w:rsidR="005B5995" w:rsidRDefault="005B5995" w:rsidP="0088022A">
                      <w:pPr>
                        <w:spacing w:after="163"/>
                        <w:rPr>
                          <w:noProof/>
                          <w:color w:val="EF4623" w:themeColor="accen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022A">
                        <w:rPr>
                          <w:b/>
                          <w:color w:val="auto"/>
                        </w:rPr>
                        <w:t>Naam opdracht gever</w:t>
                      </w:r>
                      <w:r>
                        <w:rPr>
                          <w:b/>
                          <w:color w:val="auto"/>
                        </w:rPr>
                        <w:t>s</w:t>
                      </w:r>
                      <w:r>
                        <w:rPr>
                          <w:color w:val="auto"/>
                        </w:rPr>
                        <w:br/>
                      </w:r>
                      <w:r w:rsidRPr="0031691D">
                        <w:rPr>
                          <w:noProof/>
                          <w:color w:val="0070C0"/>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Sietse Dijks, Fer van Krimpen, Tim Lutt &amp; Michiel Pott.</w:t>
                      </w:r>
                    </w:p>
                    <w:p w:rsidR="005B5995" w:rsidRPr="0088022A" w:rsidRDefault="005B5995" w:rsidP="0088022A">
                      <w:pPr>
                        <w:spacing w:after="163"/>
                        <w:rPr>
                          <w:noProof/>
                          <w:color w:val="auto"/>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5995" w:rsidRDefault="005B5995" w:rsidP="0088022A">
                      <w:pPr>
                        <w:spacing w:after="163"/>
                        <w:rPr>
                          <w:noProof/>
                          <w:color w:val="EF4623" w:themeColor="accent1"/>
                          <w:sz w:val="1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5995" w:rsidRPr="002A5720" w:rsidRDefault="005B5995" w:rsidP="0088022A">
                      <w:pPr>
                        <w:spacing w:after="163"/>
                        <w:rPr>
                          <w:rFonts w:ascii="Calibri" w:eastAsia="Calibri" w:hAnsi="Calibri" w:cs="Calibri"/>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5995" w:rsidRPr="0088022A" w:rsidRDefault="005B5995">
                      <w:pPr>
                        <w:pStyle w:val="FormulierTekst"/>
                      </w:pPr>
                    </w:p>
                  </w:txbxContent>
                </v:textbox>
                <w10:wrap anchorx="page" anchory="page"/>
              </v:shape>
            </w:pict>
          </mc:Fallback>
        </mc:AlternateContent>
      </w:r>
    </w:p>
    <w:p w:rsidR="007E79FD" w:rsidRDefault="008A16FC">
      <w:pPr>
        <w:pStyle w:val="PaginaKoptekst"/>
      </w:pPr>
      <w:r>
        <w:rPr>
          <w:szCs w:val="24"/>
        </w:rPr>
        <w:t>Opmerkingen</w:t>
      </w:r>
      <w:r>
        <w:t>:</w:t>
      </w:r>
      <w:r w:rsidR="0088022A" w:rsidRPr="0088022A">
        <w:rPr>
          <w:noProof/>
          <w:color w:val="auto"/>
          <w:lang w:eastAsia="nl-NL"/>
        </w:rPr>
        <w:t xml:space="preserve"> </w:t>
      </w:r>
    </w:p>
    <w:p w:rsidR="005111B3" w:rsidRDefault="005111B3" w:rsidP="00B64151"/>
    <w:p w:rsidR="005111B3" w:rsidRDefault="005111B3" w:rsidP="00B64151"/>
    <w:p w:rsidR="00916408" w:rsidRDefault="00916408" w:rsidP="00B64151"/>
    <w:p w:rsidR="00916408" w:rsidRDefault="00916408" w:rsidP="00B64151"/>
    <w:p w:rsidR="00916408" w:rsidRDefault="00916408" w:rsidP="00B64151"/>
    <w:p w:rsidR="00916408" w:rsidRDefault="00916408" w:rsidP="00B64151"/>
    <w:p w:rsidR="00916408" w:rsidRDefault="00916408" w:rsidP="00B64151"/>
    <w:p w:rsidR="00916408" w:rsidRDefault="00916408" w:rsidP="00B64151"/>
    <w:p w:rsidR="00916408" w:rsidRDefault="00916408" w:rsidP="00B64151"/>
    <w:p w:rsidR="00916408" w:rsidRDefault="00916408" w:rsidP="00B64151"/>
    <w:p w:rsidR="00916408" w:rsidRDefault="00916408" w:rsidP="00B64151"/>
    <w:p w:rsidR="00916408" w:rsidRDefault="00916408" w:rsidP="00B64151"/>
    <w:p w:rsidR="00916408" w:rsidRDefault="00916408" w:rsidP="00B64151"/>
    <w:p w:rsidR="00916408" w:rsidRDefault="00916408" w:rsidP="00B64151"/>
    <w:p w:rsidR="00916408" w:rsidRDefault="00916408" w:rsidP="00B64151"/>
    <w:p w:rsidR="00916408" w:rsidRDefault="00916408" w:rsidP="00B64151"/>
    <w:p w:rsidR="00916408" w:rsidRDefault="00916408" w:rsidP="00B64151"/>
    <w:p w:rsidR="00916408" w:rsidRDefault="00916408" w:rsidP="00B64151"/>
    <w:p w:rsidR="00916408" w:rsidRDefault="00916408" w:rsidP="00B64151"/>
    <w:p w:rsidR="00916408" w:rsidRDefault="00916408" w:rsidP="00B64151"/>
    <w:sdt>
      <w:sdtPr>
        <w:rPr>
          <w:rFonts w:asciiTheme="minorHAnsi" w:eastAsiaTheme="minorHAnsi" w:hAnsiTheme="minorHAnsi" w:cstheme="minorBidi"/>
          <w:color w:val="404040" w:themeColor="text1" w:themeTint="BF"/>
          <w:sz w:val="20"/>
          <w:szCs w:val="20"/>
          <w:lang w:eastAsia="ru-RU"/>
        </w:rPr>
        <w:id w:val="861484167"/>
        <w:docPartObj>
          <w:docPartGallery w:val="Table of Contents"/>
          <w:docPartUnique/>
        </w:docPartObj>
      </w:sdtPr>
      <w:sdtEndPr>
        <w:rPr>
          <w:b/>
          <w:bCs/>
        </w:rPr>
      </w:sdtEndPr>
      <w:sdtContent>
        <w:p w:rsidR="000E08DD" w:rsidRPr="0031691D" w:rsidRDefault="000E08DD" w:rsidP="0040573B">
          <w:pPr>
            <w:pStyle w:val="Kopvaninhoudsopgave"/>
            <w:rPr>
              <w:sz w:val="48"/>
              <w:szCs w:val="48"/>
            </w:rPr>
          </w:pPr>
          <w:r w:rsidRPr="0031691D">
            <w:rPr>
              <w:color w:val="0070C0"/>
              <w:sz w:val="48"/>
              <w:szCs w:val="48"/>
            </w:rPr>
            <w:t>Inhoud</w:t>
          </w:r>
          <w:r w:rsidRPr="0031691D">
            <w:rPr>
              <w:rFonts w:eastAsiaTheme="minorEastAsia" w:cs="Times New Roman"/>
              <w:color w:val="auto"/>
              <w:sz w:val="24"/>
              <w:szCs w:val="24"/>
            </w:rPr>
            <w:fldChar w:fldCharType="begin"/>
          </w:r>
          <w:r w:rsidRPr="0031691D">
            <w:rPr>
              <w:sz w:val="24"/>
              <w:szCs w:val="24"/>
            </w:rPr>
            <w:instrText xml:space="preserve"> TOC \o "1-3" \h \z \u </w:instrText>
          </w:r>
          <w:r w:rsidRPr="0031691D">
            <w:rPr>
              <w:rFonts w:eastAsiaTheme="minorEastAsia" w:cs="Times New Roman"/>
              <w:color w:val="auto"/>
              <w:sz w:val="24"/>
              <w:szCs w:val="24"/>
            </w:rPr>
            <w:fldChar w:fldCharType="separate"/>
          </w:r>
        </w:p>
        <w:p w:rsidR="000E08DD" w:rsidRPr="0031691D" w:rsidRDefault="00B33FB0">
          <w:pPr>
            <w:pStyle w:val="Inhopg1"/>
            <w:tabs>
              <w:tab w:val="right" w:leader="dot" w:pos="8186"/>
            </w:tabs>
            <w:rPr>
              <w:rFonts w:cstheme="minorBidi"/>
              <w:noProof/>
              <w:sz w:val="24"/>
              <w:szCs w:val="24"/>
            </w:rPr>
          </w:pPr>
          <w:hyperlink w:anchor="_Toc440464031" w:history="1">
            <w:r w:rsidR="000E08DD" w:rsidRPr="0031691D">
              <w:rPr>
                <w:rStyle w:val="Hyperlink"/>
                <w:noProof/>
                <w:sz w:val="24"/>
                <w:szCs w:val="24"/>
              </w:rPr>
              <w:t>Doelstellingen</w:t>
            </w:r>
            <w:r w:rsidR="000E08DD" w:rsidRPr="0031691D">
              <w:rPr>
                <w:noProof/>
                <w:webHidden/>
                <w:sz w:val="24"/>
                <w:szCs w:val="24"/>
              </w:rPr>
              <w:tab/>
            </w:r>
            <w:r w:rsidR="007400A4">
              <w:rPr>
                <w:noProof/>
                <w:webHidden/>
                <w:sz w:val="24"/>
                <w:szCs w:val="24"/>
              </w:rPr>
              <w:t>2</w:t>
            </w:r>
          </w:hyperlink>
        </w:p>
        <w:p w:rsidR="000E08DD" w:rsidRPr="0031691D" w:rsidRDefault="00B33FB0">
          <w:pPr>
            <w:pStyle w:val="Inhopg1"/>
            <w:tabs>
              <w:tab w:val="right" w:leader="dot" w:pos="8186"/>
            </w:tabs>
            <w:rPr>
              <w:rFonts w:cstheme="minorBidi"/>
              <w:noProof/>
              <w:sz w:val="24"/>
              <w:szCs w:val="24"/>
            </w:rPr>
          </w:pPr>
          <w:hyperlink w:anchor="_Toc440464032" w:history="1">
            <w:r w:rsidR="000E08DD" w:rsidRPr="0031691D">
              <w:rPr>
                <w:rStyle w:val="Hyperlink"/>
                <w:noProof/>
                <w:sz w:val="24"/>
                <w:szCs w:val="24"/>
              </w:rPr>
              <w:t>Projectopdrachten</w:t>
            </w:r>
            <w:r w:rsidR="000E08DD" w:rsidRPr="0031691D">
              <w:rPr>
                <w:noProof/>
                <w:webHidden/>
                <w:sz w:val="24"/>
                <w:szCs w:val="24"/>
              </w:rPr>
              <w:tab/>
            </w:r>
            <w:r w:rsidR="007400A4">
              <w:rPr>
                <w:noProof/>
                <w:webHidden/>
                <w:sz w:val="24"/>
                <w:szCs w:val="24"/>
              </w:rPr>
              <w:t>2</w:t>
            </w:r>
          </w:hyperlink>
        </w:p>
        <w:p w:rsidR="0040573B" w:rsidRPr="0031691D" w:rsidRDefault="00B33FB0" w:rsidP="0040573B">
          <w:pPr>
            <w:pStyle w:val="Inhopg1"/>
            <w:tabs>
              <w:tab w:val="right" w:leader="dot" w:pos="8186"/>
            </w:tabs>
            <w:rPr>
              <w:noProof/>
              <w:sz w:val="24"/>
              <w:szCs w:val="24"/>
            </w:rPr>
          </w:pPr>
          <w:hyperlink w:anchor="_Toc440464033" w:history="1">
            <w:r w:rsidR="000E08DD" w:rsidRPr="0031691D">
              <w:rPr>
                <w:rStyle w:val="Hyperlink"/>
                <w:noProof/>
                <w:sz w:val="24"/>
                <w:szCs w:val="24"/>
              </w:rPr>
              <w:t>Projectactiviteiten</w:t>
            </w:r>
            <w:r w:rsidR="000E08DD" w:rsidRPr="0031691D">
              <w:rPr>
                <w:noProof/>
                <w:webHidden/>
                <w:sz w:val="24"/>
                <w:szCs w:val="24"/>
              </w:rPr>
              <w:tab/>
            </w:r>
            <w:r w:rsidR="007400A4">
              <w:rPr>
                <w:noProof/>
                <w:webHidden/>
                <w:sz w:val="24"/>
                <w:szCs w:val="24"/>
              </w:rPr>
              <w:t>2</w:t>
            </w:r>
          </w:hyperlink>
        </w:p>
        <w:p w:rsidR="000E08DD" w:rsidRPr="0031691D" w:rsidRDefault="00B33FB0">
          <w:pPr>
            <w:pStyle w:val="Inhopg1"/>
            <w:tabs>
              <w:tab w:val="right" w:leader="dot" w:pos="8186"/>
            </w:tabs>
            <w:rPr>
              <w:rFonts w:cstheme="minorBidi"/>
              <w:noProof/>
              <w:sz w:val="24"/>
              <w:szCs w:val="24"/>
            </w:rPr>
          </w:pPr>
          <w:hyperlink w:anchor="_Toc440464035" w:history="1">
            <w:r w:rsidR="0040573B" w:rsidRPr="0031691D">
              <w:rPr>
                <w:rStyle w:val="Hyperlink"/>
                <w:noProof/>
                <w:sz w:val="24"/>
                <w:szCs w:val="24"/>
              </w:rPr>
              <w:t>Producten:</w:t>
            </w:r>
            <w:r w:rsidR="0040573B" w:rsidRPr="0031691D">
              <w:rPr>
                <w:noProof/>
                <w:webHidden/>
                <w:sz w:val="24"/>
                <w:szCs w:val="24"/>
              </w:rPr>
              <w:tab/>
            </w:r>
            <w:r w:rsidR="007400A4">
              <w:rPr>
                <w:noProof/>
                <w:webHidden/>
                <w:sz w:val="24"/>
                <w:szCs w:val="24"/>
              </w:rPr>
              <w:t>2</w:t>
            </w:r>
          </w:hyperlink>
        </w:p>
        <w:p w:rsidR="000E08DD" w:rsidRPr="0031691D" w:rsidRDefault="00B33FB0">
          <w:pPr>
            <w:pStyle w:val="Inhopg1"/>
            <w:tabs>
              <w:tab w:val="right" w:leader="dot" w:pos="8186"/>
            </w:tabs>
            <w:rPr>
              <w:rFonts w:cstheme="minorBidi"/>
              <w:noProof/>
              <w:sz w:val="24"/>
              <w:szCs w:val="24"/>
            </w:rPr>
          </w:pPr>
          <w:hyperlink w:anchor="_Toc440464034" w:history="1">
            <w:r w:rsidR="000E08DD" w:rsidRPr="0031691D">
              <w:rPr>
                <w:rStyle w:val="Hyperlink"/>
                <w:noProof/>
                <w:sz w:val="24"/>
                <w:szCs w:val="24"/>
              </w:rPr>
              <w:t>Projectgrenzen</w:t>
            </w:r>
            <w:r w:rsidR="000E08DD" w:rsidRPr="0031691D">
              <w:rPr>
                <w:noProof/>
                <w:webHidden/>
                <w:sz w:val="24"/>
                <w:szCs w:val="24"/>
              </w:rPr>
              <w:tab/>
            </w:r>
            <w:r w:rsidR="007400A4">
              <w:rPr>
                <w:noProof/>
                <w:webHidden/>
                <w:sz w:val="24"/>
                <w:szCs w:val="24"/>
              </w:rPr>
              <w:t>3</w:t>
            </w:r>
          </w:hyperlink>
        </w:p>
        <w:p w:rsidR="000E08DD" w:rsidRPr="0031691D" w:rsidRDefault="00B33FB0">
          <w:pPr>
            <w:pStyle w:val="Inhopg1"/>
            <w:tabs>
              <w:tab w:val="right" w:leader="dot" w:pos="8186"/>
            </w:tabs>
            <w:rPr>
              <w:rFonts w:cstheme="minorBidi"/>
              <w:noProof/>
              <w:sz w:val="24"/>
              <w:szCs w:val="24"/>
            </w:rPr>
          </w:pPr>
          <w:hyperlink w:anchor="_Toc440464037" w:history="1">
            <w:r w:rsidR="000E08DD" w:rsidRPr="0031691D">
              <w:rPr>
                <w:rStyle w:val="Hyperlink"/>
                <w:noProof/>
                <w:sz w:val="24"/>
                <w:szCs w:val="24"/>
              </w:rPr>
              <w:t>Projectorganisatie</w:t>
            </w:r>
            <w:r w:rsidR="000E08DD" w:rsidRPr="0031691D">
              <w:rPr>
                <w:noProof/>
                <w:webHidden/>
                <w:sz w:val="24"/>
                <w:szCs w:val="24"/>
              </w:rPr>
              <w:tab/>
            </w:r>
            <w:r w:rsidR="007400A4">
              <w:rPr>
                <w:noProof/>
                <w:webHidden/>
                <w:sz w:val="24"/>
                <w:szCs w:val="24"/>
              </w:rPr>
              <w:t>3</w:t>
            </w:r>
          </w:hyperlink>
        </w:p>
        <w:p w:rsidR="000E08DD" w:rsidRPr="0031691D" w:rsidRDefault="00B33FB0">
          <w:pPr>
            <w:pStyle w:val="Inhopg1"/>
            <w:tabs>
              <w:tab w:val="right" w:leader="dot" w:pos="8186"/>
            </w:tabs>
            <w:rPr>
              <w:rFonts w:cstheme="minorBidi"/>
              <w:noProof/>
              <w:sz w:val="24"/>
              <w:szCs w:val="24"/>
            </w:rPr>
          </w:pPr>
          <w:hyperlink w:anchor="_Toc440464038" w:history="1">
            <w:r w:rsidR="000E08DD" w:rsidRPr="0031691D">
              <w:rPr>
                <w:rStyle w:val="Hyperlink"/>
                <w:noProof/>
                <w:sz w:val="24"/>
                <w:szCs w:val="24"/>
              </w:rPr>
              <w:t>Planning</w:t>
            </w:r>
            <w:r w:rsidR="000E08DD" w:rsidRPr="0031691D">
              <w:rPr>
                <w:noProof/>
                <w:webHidden/>
                <w:sz w:val="24"/>
                <w:szCs w:val="24"/>
              </w:rPr>
              <w:tab/>
            </w:r>
            <w:r w:rsidR="007400A4">
              <w:rPr>
                <w:noProof/>
                <w:webHidden/>
                <w:sz w:val="24"/>
                <w:szCs w:val="24"/>
              </w:rPr>
              <w:t>3</w:t>
            </w:r>
          </w:hyperlink>
        </w:p>
        <w:p w:rsidR="00A5328A" w:rsidRPr="00A5328A" w:rsidRDefault="00B33FB0" w:rsidP="00A5328A">
          <w:pPr>
            <w:pStyle w:val="Inhopg1"/>
            <w:tabs>
              <w:tab w:val="right" w:leader="dot" w:pos="8186"/>
            </w:tabs>
            <w:rPr>
              <w:rFonts w:cstheme="minorBidi"/>
              <w:noProof/>
              <w:sz w:val="24"/>
              <w:szCs w:val="24"/>
            </w:rPr>
          </w:pPr>
          <w:hyperlink w:anchor="_Toc440464039" w:history="1">
            <w:r w:rsidR="000E08DD" w:rsidRPr="0031691D">
              <w:rPr>
                <w:rStyle w:val="Hyperlink"/>
                <w:noProof/>
                <w:sz w:val="24"/>
                <w:szCs w:val="24"/>
              </w:rPr>
              <w:t>Kosten en baten</w:t>
            </w:r>
            <w:r w:rsidR="000E08DD" w:rsidRPr="0031691D">
              <w:rPr>
                <w:noProof/>
                <w:webHidden/>
                <w:sz w:val="24"/>
                <w:szCs w:val="24"/>
              </w:rPr>
              <w:tab/>
            </w:r>
            <w:r w:rsidR="007400A4">
              <w:rPr>
                <w:noProof/>
                <w:webHidden/>
                <w:sz w:val="24"/>
                <w:szCs w:val="24"/>
              </w:rPr>
              <w:t>3</w:t>
            </w:r>
          </w:hyperlink>
        </w:p>
        <w:p w:rsidR="00A5328A" w:rsidRPr="0031691D" w:rsidRDefault="00A5328A" w:rsidP="00A5328A">
          <w:pPr>
            <w:pStyle w:val="Inhopg1"/>
            <w:tabs>
              <w:tab w:val="right" w:leader="dot" w:pos="8186"/>
            </w:tabs>
            <w:rPr>
              <w:rFonts w:cstheme="minorBidi"/>
              <w:noProof/>
              <w:sz w:val="24"/>
              <w:szCs w:val="24"/>
            </w:rPr>
          </w:pPr>
          <w:hyperlink w:anchor="_Toc440464031" w:history="1">
            <w:r>
              <w:rPr>
                <w:rStyle w:val="Hyperlink"/>
                <w:noProof/>
                <w:sz w:val="24"/>
                <w:szCs w:val="24"/>
              </w:rPr>
              <w:t>Team</w:t>
            </w:r>
            <w:r w:rsidRPr="0031691D">
              <w:rPr>
                <w:noProof/>
                <w:webHidden/>
                <w:sz w:val="24"/>
                <w:szCs w:val="24"/>
              </w:rPr>
              <w:tab/>
            </w:r>
            <w:r w:rsidR="007400A4">
              <w:rPr>
                <w:noProof/>
                <w:webHidden/>
                <w:sz w:val="24"/>
                <w:szCs w:val="24"/>
              </w:rPr>
              <w:t>4</w:t>
            </w:r>
          </w:hyperlink>
        </w:p>
        <w:p w:rsidR="000E08DD" w:rsidRPr="000E08DD" w:rsidRDefault="000E08DD" w:rsidP="000E08DD">
          <w:pPr>
            <w:tabs>
              <w:tab w:val="right" w:pos="8196"/>
            </w:tabs>
            <w:rPr>
              <w:b/>
              <w:bCs/>
            </w:rPr>
          </w:pPr>
          <w:r w:rsidRPr="0031691D">
            <w:rPr>
              <w:bCs/>
              <w:sz w:val="24"/>
              <w:szCs w:val="24"/>
            </w:rPr>
            <w:fldChar w:fldCharType="end"/>
          </w:r>
        </w:p>
      </w:sdtContent>
    </w:sdt>
    <w:p w:rsidR="00DA6745" w:rsidRDefault="00DA6745" w:rsidP="000E08DD">
      <w:pPr>
        <w:pStyle w:val="Kop1"/>
        <w:spacing w:after="240" w:line="240" w:lineRule="auto"/>
      </w:pPr>
      <w:bookmarkStart w:id="0" w:name="_Toc440464030"/>
    </w:p>
    <w:p w:rsidR="00DA6745" w:rsidRDefault="00DA6745" w:rsidP="00DA6745"/>
    <w:p w:rsidR="00DA6745" w:rsidRDefault="00DA6745" w:rsidP="00DA6745"/>
    <w:p w:rsidR="00DA6745" w:rsidRDefault="00DA6745" w:rsidP="00DA6745"/>
    <w:p w:rsidR="00DA6745" w:rsidRDefault="00DA6745" w:rsidP="00DA6745"/>
    <w:p w:rsidR="00DA6745" w:rsidRDefault="00DA6745" w:rsidP="00DA6745"/>
    <w:p w:rsidR="00DA6745" w:rsidRPr="00DA6745" w:rsidRDefault="00DA6745" w:rsidP="00DA6745"/>
    <w:p w:rsidR="00DA6745" w:rsidRDefault="00DA6745" w:rsidP="00DA6745"/>
    <w:p w:rsidR="00DA6745" w:rsidRPr="00DA6745" w:rsidRDefault="00DA6745" w:rsidP="00DA6745"/>
    <w:p w:rsidR="002E4178" w:rsidRDefault="002E4178" w:rsidP="000E08DD">
      <w:pPr>
        <w:pStyle w:val="Kop1"/>
        <w:spacing w:after="240" w:line="240" w:lineRule="auto"/>
      </w:pPr>
      <w:bookmarkStart w:id="1" w:name="_Toc440464031"/>
      <w:bookmarkEnd w:id="0"/>
    </w:p>
    <w:p w:rsidR="0040573B" w:rsidRPr="0040573B" w:rsidRDefault="0040573B" w:rsidP="0040573B"/>
    <w:p w:rsidR="003D5453" w:rsidRPr="0031691D" w:rsidRDefault="003D5453" w:rsidP="000E08DD">
      <w:pPr>
        <w:pStyle w:val="Kop1"/>
        <w:spacing w:after="240" w:line="240" w:lineRule="auto"/>
        <w:rPr>
          <w:color w:val="0070C0"/>
        </w:rPr>
      </w:pPr>
      <w:r w:rsidRPr="0031691D">
        <w:rPr>
          <w:color w:val="0070C0"/>
        </w:rPr>
        <w:lastRenderedPageBreak/>
        <w:t>Doelstellingen</w:t>
      </w:r>
      <w:bookmarkEnd w:id="1"/>
      <w:r w:rsidRPr="0031691D">
        <w:rPr>
          <w:color w:val="0070C0"/>
        </w:rPr>
        <w:t xml:space="preserve"> </w:t>
      </w:r>
    </w:p>
    <w:p w:rsidR="00DA1F28" w:rsidRDefault="00DA1F28" w:rsidP="00DA1F28">
      <w:bookmarkStart w:id="2" w:name="_Toc440464032"/>
      <w:r>
        <w:t>Het belangrijkste van het project is dat die werkt op inlever datum. Dit moet goed te doen zijn voor ons mits wij efficiënt en goed werken. Zorgen dat de code dusdanig goed gecodeerd is voor de benodigde kwaliteit.</w:t>
      </w:r>
    </w:p>
    <w:p w:rsidR="00DA1F28" w:rsidRDefault="003D5453" w:rsidP="00DA1F28">
      <w:pPr>
        <w:pStyle w:val="Kop1"/>
        <w:spacing w:after="240" w:line="240" w:lineRule="auto"/>
      </w:pPr>
      <w:r w:rsidRPr="0031691D">
        <w:rPr>
          <w:color w:val="0070C0"/>
        </w:rPr>
        <w:t>Projectopdrachten</w:t>
      </w:r>
      <w:bookmarkEnd w:id="2"/>
      <w:r>
        <w:t xml:space="preserve"> </w:t>
      </w:r>
      <w:bookmarkStart w:id="3" w:name="_Toc440464033"/>
    </w:p>
    <w:p w:rsidR="00DA1F28" w:rsidRDefault="00DA1F28" w:rsidP="00DA1F28">
      <w:r>
        <w:t>Voor deze opdracht moeten wij een programma maken genaamd het Wedbureau. Het wedbureau is een programma waar je in kan wedden op 5 ooievaars die een willekeurig kans heeft om een baby te dragen er zijn drie personen die kunnen wedden op een ooievaar per ronde. Het bedrag dat ze kunnen wedden is tussen de 5 en de 15 euro. Als je de weddenschap gewonnen heeft wordt je gewed bedrag verdubbelt. Als de weddenschap verloren is dan verliest diegene dit bedrag.</w:t>
      </w:r>
    </w:p>
    <w:p w:rsidR="003D5453" w:rsidRDefault="003D5453" w:rsidP="000E08DD">
      <w:pPr>
        <w:pStyle w:val="Kop1"/>
        <w:spacing w:after="240" w:line="240" w:lineRule="auto"/>
      </w:pPr>
      <w:r w:rsidRPr="0031691D">
        <w:rPr>
          <w:color w:val="0070C0"/>
        </w:rPr>
        <w:t>Projectactiviteiten</w:t>
      </w:r>
      <w:bookmarkEnd w:id="3"/>
      <w:r>
        <w:t xml:space="preserve"> </w:t>
      </w:r>
    </w:p>
    <w:p w:rsidR="003A55D6" w:rsidRPr="000E08DD" w:rsidRDefault="003A55D6" w:rsidP="000E08DD">
      <w:pPr>
        <w:pStyle w:val="Default"/>
        <w:rPr>
          <w:rFonts w:ascii="Calibri" w:hAnsi="Calibri" w:cs="Arial"/>
        </w:rPr>
      </w:pPr>
      <w:r w:rsidRPr="000E08DD">
        <w:rPr>
          <w:rFonts w:ascii="Calibri" w:hAnsi="Calibri" w:cs="Arial"/>
        </w:rPr>
        <w:t>Het is een project om ons te leren programmeren in een groep.</w:t>
      </w:r>
    </w:p>
    <w:p w:rsidR="003D5453" w:rsidRPr="000E08DD" w:rsidRDefault="00947761" w:rsidP="000E08DD">
      <w:pPr>
        <w:pStyle w:val="Default"/>
        <w:rPr>
          <w:rFonts w:ascii="Calibri" w:hAnsi="Calibri" w:cs="Arial"/>
        </w:rPr>
      </w:pPr>
      <w:r w:rsidRPr="000E08DD">
        <w:rPr>
          <w:rFonts w:ascii="Calibri" w:hAnsi="Calibri" w:cs="Arial"/>
        </w:rPr>
        <w:t>Activiteitenlijst:</w:t>
      </w:r>
    </w:p>
    <w:p w:rsidR="00947761" w:rsidRPr="000E08DD" w:rsidRDefault="00947761" w:rsidP="000E08DD">
      <w:pPr>
        <w:pStyle w:val="Default"/>
        <w:numPr>
          <w:ilvl w:val="0"/>
          <w:numId w:val="1"/>
        </w:numPr>
        <w:rPr>
          <w:rFonts w:ascii="Calibri" w:hAnsi="Calibri" w:cs="Arial"/>
        </w:rPr>
      </w:pPr>
      <w:r w:rsidRPr="000E08DD">
        <w:rPr>
          <w:rFonts w:ascii="Calibri" w:hAnsi="Calibri" w:cs="Arial"/>
        </w:rPr>
        <w:t>Planning</w:t>
      </w:r>
    </w:p>
    <w:p w:rsidR="00947761" w:rsidRPr="000E08DD" w:rsidRDefault="00947761" w:rsidP="000E08DD">
      <w:pPr>
        <w:pStyle w:val="Default"/>
        <w:numPr>
          <w:ilvl w:val="0"/>
          <w:numId w:val="1"/>
        </w:numPr>
        <w:rPr>
          <w:rFonts w:ascii="Calibri" w:hAnsi="Calibri" w:cs="Arial"/>
        </w:rPr>
      </w:pPr>
      <w:r w:rsidRPr="000E08DD">
        <w:rPr>
          <w:rFonts w:ascii="Calibri" w:hAnsi="Calibri" w:cs="Arial"/>
        </w:rPr>
        <w:t>Voorbereiding</w:t>
      </w:r>
    </w:p>
    <w:p w:rsidR="00947761" w:rsidRPr="000E08DD" w:rsidRDefault="00947761" w:rsidP="000E08DD">
      <w:pPr>
        <w:pStyle w:val="Default"/>
        <w:numPr>
          <w:ilvl w:val="0"/>
          <w:numId w:val="1"/>
        </w:numPr>
        <w:rPr>
          <w:rFonts w:ascii="Calibri" w:hAnsi="Calibri" w:cs="Arial"/>
        </w:rPr>
      </w:pPr>
      <w:r w:rsidRPr="000E08DD">
        <w:rPr>
          <w:rFonts w:ascii="Calibri" w:hAnsi="Calibri" w:cs="Arial"/>
        </w:rPr>
        <w:t>Voorbereidingsfase</w:t>
      </w:r>
    </w:p>
    <w:p w:rsidR="00947761" w:rsidRPr="000E08DD" w:rsidRDefault="00947761" w:rsidP="000E08DD">
      <w:pPr>
        <w:pStyle w:val="Default"/>
        <w:numPr>
          <w:ilvl w:val="0"/>
          <w:numId w:val="1"/>
        </w:numPr>
        <w:rPr>
          <w:rFonts w:ascii="Calibri" w:hAnsi="Calibri" w:cs="Arial"/>
        </w:rPr>
      </w:pPr>
      <w:r w:rsidRPr="000E08DD">
        <w:rPr>
          <w:rFonts w:ascii="Calibri" w:hAnsi="Calibri" w:cs="Arial"/>
        </w:rPr>
        <w:t>Uitvoeringsfase</w:t>
      </w:r>
    </w:p>
    <w:p w:rsidR="00DA6745" w:rsidRDefault="00947761" w:rsidP="00DA6745">
      <w:pPr>
        <w:pStyle w:val="Default"/>
        <w:numPr>
          <w:ilvl w:val="0"/>
          <w:numId w:val="1"/>
        </w:numPr>
        <w:rPr>
          <w:rFonts w:ascii="Calibri" w:hAnsi="Calibri" w:cs="Arial"/>
        </w:rPr>
      </w:pPr>
      <w:r w:rsidRPr="000E08DD">
        <w:rPr>
          <w:rFonts w:ascii="Calibri" w:hAnsi="Calibri" w:cs="Arial"/>
        </w:rPr>
        <w:t xml:space="preserve">Evaluatiefase </w:t>
      </w:r>
    </w:p>
    <w:p w:rsidR="00DF1BD6" w:rsidRPr="0031691D" w:rsidRDefault="00DF1BD6" w:rsidP="00DF1BD6">
      <w:pPr>
        <w:pStyle w:val="Kop1"/>
        <w:spacing w:after="240" w:line="240" w:lineRule="auto"/>
        <w:rPr>
          <w:color w:val="0070C0"/>
        </w:rPr>
      </w:pPr>
      <w:bookmarkStart w:id="4" w:name="_Toc440464035"/>
      <w:bookmarkStart w:id="5" w:name="_Toc440464034"/>
      <w:r w:rsidRPr="0031691D">
        <w:rPr>
          <w:color w:val="0070C0"/>
        </w:rPr>
        <w:t>Producten:</w:t>
      </w:r>
      <w:bookmarkEnd w:id="4"/>
    </w:p>
    <w:p w:rsidR="00DF1BD6" w:rsidRPr="000E08DD" w:rsidRDefault="00DF1BD6" w:rsidP="00DF1BD6">
      <w:pPr>
        <w:pStyle w:val="Datum"/>
        <w:spacing w:after="0"/>
        <w:rPr>
          <w:rFonts w:ascii="Calibri" w:hAnsi="Calibri"/>
          <w:sz w:val="24"/>
          <w:szCs w:val="24"/>
        </w:rPr>
      </w:pPr>
      <w:r w:rsidRPr="000E08DD">
        <w:rPr>
          <w:rFonts w:ascii="Calibri" w:hAnsi="Calibri"/>
          <w:sz w:val="24"/>
          <w:szCs w:val="24"/>
        </w:rPr>
        <w:t xml:space="preserve">Onze mijlpalen zijn het halen van de project fases en het maken van een programma in C# dat </w:t>
      </w:r>
      <w:r w:rsidR="000124E7">
        <w:rPr>
          <w:rFonts w:ascii="Calibri" w:hAnsi="Calibri"/>
          <w:sz w:val="24"/>
          <w:szCs w:val="24"/>
        </w:rPr>
        <w:t xml:space="preserve">uitrekent hoeveel stappen en hoeveel tijd er nodig is om </w:t>
      </w:r>
      <w:r w:rsidR="001F4AD8">
        <w:rPr>
          <w:rFonts w:ascii="Calibri" w:hAnsi="Calibri"/>
          <w:sz w:val="24"/>
          <w:szCs w:val="24"/>
        </w:rPr>
        <w:t xml:space="preserve">het programma De Gokkers </w:t>
      </w:r>
      <w:r w:rsidR="000124E7">
        <w:rPr>
          <w:rFonts w:ascii="Calibri" w:hAnsi="Calibri"/>
          <w:sz w:val="24"/>
          <w:szCs w:val="24"/>
        </w:rPr>
        <w:t>te volbrengen.</w:t>
      </w:r>
    </w:p>
    <w:p w:rsidR="000124E7" w:rsidRDefault="000124E7" w:rsidP="00DF1BD6">
      <w:pPr>
        <w:pStyle w:val="Datum"/>
        <w:spacing w:after="0"/>
        <w:rPr>
          <w:rFonts w:ascii="Calibri" w:hAnsi="Calibri"/>
          <w:sz w:val="24"/>
          <w:szCs w:val="24"/>
        </w:rPr>
      </w:pPr>
    </w:p>
    <w:p w:rsidR="00DF1BD6" w:rsidRPr="000E08DD" w:rsidRDefault="00DF1BD6" w:rsidP="00DF1BD6">
      <w:pPr>
        <w:pStyle w:val="Datum"/>
        <w:spacing w:after="0"/>
        <w:rPr>
          <w:rFonts w:ascii="Calibri" w:hAnsi="Calibri"/>
          <w:sz w:val="24"/>
          <w:szCs w:val="24"/>
        </w:rPr>
      </w:pPr>
      <w:r w:rsidRPr="000E08DD">
        <w:rPr>
          <w:rFonts w:ascii="Calibri" w:hAnsi="Calibri"/>
          <w:sz w:val="24"/>
          <w:szCs w:val="24"/>
        </w:rPr>
        <w:t>Planning</w:t>
      </w:r>
    </w:p>
    <w:p w:rsidR="00DF1BD6" w:rsidRPr="000E08DD" w:rsidRDefault="00DF1BD6" w:rsidP="00DF1BD6">
      <w:pPr>
        <w:pStyle w:val="Datum"/>
        <w:spacing w:after="0"/>
        <w:rPr>
          <w:rFonts w:ascii="Calibri" w:hAnsi="Calibri"/>
          <w:sz w:val="24"/>
          <w:szCs w:val="24"/>
        </w:rPr>
      </w:pPr>
      <w:r w:rsidRPr="000E08DD">
        <w:rPr>
          <w:rFonts w:ascii="Calibri" w:hAnsi="Calibri"/>
          <w:sz w:val="24"/>
          <w:szCs w:val="24"/>
        </w:rPr>
        <w:t>Voorbereiding</w:t>
      </w:r>
    </w:p>
    <w:p w:rsidR="00DF1BD6" w:rsidRPr="000E08DD" w:rsidRDefault="00DF1BD6" w:rsidP="00DF1BD6">
      <w:pPr>
        <w:pStyle w:val="Datum"/>
        <w:spacing w:after="0"/>
        <w:rPr>
          <w:rFonts w:ascii="Calibri" w:hAnsi="Calibri"/>
          <w:sz w:val="24"/>
          <w:szCs w:val="24"/>
        </w:rPr>
      </w:pPr>
      <w:r w:rsidRPr="000E08DD">
        <w:rPr>
          <w:rFonts w:ascii="Calibri" w:hAnsi="Calibri"/>
          <w:sz w:val="24"/>
          <w:szCs w:val="24"/>
        </w:rPr>
        <w:t>Voorbereidingsfase</w:t>
      </w:r>
    </w:p>
    <w:p w:rsidR="00DF1BD6" w:rsidRPr="000E08DD" w:rsidRDefault="00DF1BD6" w:rsidP="00DF1BD6">
      <w:pPr>
        <w:pStyle w:val="Datum"/>
        <w:spacing w:after="0"/>
        <w:rPr>
          <w:rFonts w:ascii="Calibri" w:hAnsi="Calibri"/>
          <w:sz w:val="24"/>
          <w:szCs w:val="24"/>
        </w:rPr>
      </w:pPr>
      <w:r w:rsidRPr="000E08DD">
        <w:rPr>
          <w:rFonts w:ascii="Calibri" w:hAnsi="Calibri"/>
          <w:sz w:val="24"/>
          <w:szCs w:val="24"/>
        </w:rPr>
        <w:t>Uitvoeringsfase</w:t>
      </w:r>
    </w:p>
    <w:p w:rsidR="00DF1BD6" w:rsidRPr="00DF1BD6" w:rsidRDefault="00DF1BD6" w:rsidP="00DF1BD6">
      <w:pPr>
        <w:pStyle w:val="Datum"/>
        <w:spacing w:after="0"/>
        <w:rPr>
          <w:rFonts w:ascii="Calibri" w:hAnsi="Calibri"/>
          <w:color w:val="000000"/>
          <w:sz w:val="24"/>
          <w:szCs w:val="24"/>
        </w:rPr>
      </w:pPr>
      <w:r w:rsidRPr="000E08DD">
        <w:rPr>
          <w:rFonts w:ascii="Calibri" w:hAnsi="Calibri"/>
          <w:sz w:val="24"/>
          <w:szCs w:val="24"/>
        </w:rPr>
        <w:t xml:space="preserve">Evaluatiefase </w:t>
      </w:r>
    </w:p>
    <w:p w:rsidR="00533691" w:rsidRPr="0031691D" w:rsidRDefault="000E08DD" w:rsidP="000E08DD">
      <w:pPr>
        <w:pStyle w:val="Kop1"/>
        <w:spacing w:after="240" w:line="240" w:lineRule="auto"/>
        <w:rPr>
          <w:rFonts w:ascii="Arial" w:hAnsi="Arial" w:cs="Arial"/>
          <w:color w:val="0070C0"/>
          <w:sz w:val="23"/>
          <w:szCs w:val="23"/>
        </w:rPr>
      </w:pPr>
      <w:r w:rsidRPr="0031691D">
        <w:rPr>
          <w:color w:val="0070C0"/>
        </w:rPr>
        <w:lastRenderedPageBreak/>
        <w:t>Projectgrenzen</w:t>
      </w:r>
      <w:bookmarkEnd w:id="5"/>
    </w:p>
    <w:p w:rsidR="00947761" w:rsidRPr="000E08DD" w:rsidRDefault="00947761" w:rsidP="000E08DD">
      <w:pPr>
        <w:pStyle w:val="Datum"/>
        <w:spacing w:after="0"/>
        <w:rPr>
          <w:rFonts w:ascii="Calibri" w:hAnsi="Calibri"/>
          <w:sz w:val="24"/>
          <w:szCs w:val="24"/>
        </w:rPr>
      </w:pPr>
      <w:r w:rsidRPr="000E08DD">
        <w:rPr>
          <w:rFonts w:ascii="Calibri" w:hAnsi="Calibri"/>
          <w:sz w:val="24"/>
          <w:szCs w:val="24"/>
        </w:rPr>
        <w:t>De opdrachten uit de reader worden gemaakt.</w:t>
      </w:r>
    </w:p>
    <w:p w:rsidR="00947761" w:rsidRPr="000E08DD" w:rsidRDefault="005241D6" w:rsidP="000E08DD">
      <w:pPr>
        <w:pStyle w:val="Datum"/>
        <w:spacing w:after="0"/>
        <w:rPr>
          <w:rFonts w:ascii="Calibri" w:hAnsi="Calibri"/>
          <w:sz w:val="24"/>
          <w:szCs w:val="24"/>
        </w:rPr>
      </w:pPr>
      <w:r>
        <w:rPr>
          <w:rFonts w:ascii="Calibri" w:hAnsi="Calibri"/>
          <w:sz w:val="24"/>
          <w:szCs w:val="24"/>
        </w:rPr>
        <w:t xml:space="preserve">Begindatum </w:t>
      </w:r>
      <w:r w:rsidR="000A0C82">
        <w:rPr>
          <w:rFonts w:ascii="Calibri" w:hAnsi="Calibri"/>
          <w:sz w:val="24"/>
          <w:szCs w:val="24"/>
        </w:rPr>
        <w:t>13-2-2017</w:t>
      </w:r>
    </w:p>
    <w:p w:rsidR="00947761" w:rsidRPr="000E08DD" w:rsidRDefault="00947761" w:rsidP="000E08DD">
      <w:pPr>
        <w:pStyle w:val="Datum"/>
        <w:spacing w:after="0"/>
        <w:rPr>
          <w:rFonts w:ascii="Calibri" w:hAnsi="Calibri"/>
          <w:sz w:val="24"/>
          <w:szCs w:val="24"/>
        </w:rPr>
      </w:pPr>
      <w:r w:rsidRPr="000E08DD">
        <w:rPr>
          <w:rFonts w:ascii="Calibri" w:hAnsi="Calibri"/>
          <w:sz w:val="24"/>
          <w:szCs w:val="24"/>
        </w:rPr>
        <w:t xml:space="preserve">Einddatum </w:t>
      </w:r>
      <w:r w:rsidR="00FD0831">
        <w:rPr>
          <w:rFonts w:ascii="Calibri" w:hAnsi="Calibri"/>
          <w:sz w:val="24"/>
          <w:szCs w:val="24"/>
        </w:rPr>
        <w:t>4-4-2017</w:t>
      </w:r>
    </w:p>
    <w:p w:rsidR="00FD0831" w:rsidRDefault="00FD0831" w:rsidP="000E08DD">
      <w:pPr>
        <w:pStyle w:val="Datum"/>
        <w:spacing w:after="0"/>
        <w:rPr>
          <w:rFonts w:ascii="Calibri" w:hAnsi="Calibri"/>
          <w:sz w:val="24"/>
          <w:szCs w:val="24"/>
        </w:rPr>
      </w:pPr>
      <w:r w:rsidRPr="00FD0831">
        <w:rPr>
          <w:rFonts w:ascii="Calibri" w:hAnsi="Calibri"/>
          <w:sz w:val="24"/>
          <w:szCs w:val="24"/>
        </w:rPr>
        <w:t xml:space="preserve">Als je hier niet aan houd krijg je 1 strike. Bij 3 gaan we in overleg we met de mentor om diegene uit het groepje te verwijderen. </w:t>
      </w:r>
    </w:p>
    <w:p w:rsidR="00533691" w:rsidRPr="000124E7" w:rsidRDefault="00947761" w:rsidP="000E08DD">
      <w:pPr>
        <w:pStyle w:val="Datum"/>
        <w:spacing w:after="0"/>
        <w:rPr>
          <w:rFonts w:ascii="Calibri" w:hAnsi="Calibri"/>
          <w:sz w:val="24"/>
          <w:szCs w:val="24"/>
        </w:rPr>
      </w:pPr>
      <w:r w:rsidRPr="000E08DD">
        <w:rPr>
          <w:rFonts w:ascii="Calibri" w:hAnsi="Calibri"/>
          <w:sz w:val="24"/>
          <w:szCs w:val="24"/>
        </w:rPr>
        <w:t>De projectleden proberen aanwezig te zijn tijdens de lessen</w:t>
      </w:r>
      <w:r w:rsidRPr="00D82544">
        <w:rPr>
          <w:sz w:val="22"/>
        </w:rPr>
        <w:t>.</w:t>
      </w:r>
    </w:p>
    <w:p w:rsidR="00CC56B3" w:rsidRPr="00DA6745" w:rsidRDefault="00947761" w:rsidP="00DA6745">
      <w:pPr>
        <w:pStyle w:val="Datum"/>
        <w:spacing w:after="0"/>
        <w:rPr>
          <w:rFonts w:ascii="Calibri" w:hAnsi="Calibri"/>
          <w:sz w:val="24"/>
          <w:szCs w:val="24"/>
        </w:rPr>
      </w:pPr>
      <w:r w:rsidRPr="000E08DD">
        <w:rPr>
          <w:rFonts w:ascii="Calibri" w:hAnsi="Calibri"/>
          <w:sz w:val="24"/>
          <w:szCs w:val="24"/>
        </w:rPr>
        <w:t xml:space="preserve">Ook </w:t>
      </w:r>
      <w:r w:rsidR="00CC56B3" w:rsidRPr="000E08DD">
        <w:rPr>
          <w:rFonts w:ascii="Calibri" w:hAnsi="Calibri"/>
          <w:sz w:val="24"/>
          <w:szCs w:val="24"/>
        </w:rPr>
        <w:t>proberen ze bereikbaar te zijn.</w:t>
      </w:r>
    </w:p>
    <w:p w:rsidR="00DA6745" w:rsidRPr="00DA6745" w:rsidRDefault="00DA6745" w:rsidP="00DA6745">
      <w:pPr>
        <w:rPr>
          <w:lang w:eastAsia="nl-NL"/>
        </w:rPr>
      </w:pPr>
    </w:p>
    <w:p w:rsidR="00D82544" w:rsidRPr="0031691D" w:rsidRDefault="000E08DD" w:rsidP="000E08DD">
      <w:pPr>
        <w:pStyle w:val="Kop1"/>
        <w:spacing w:after="240" w:line="240" w:lineRule="auto"/>
        <w:rPr>
          <w:color w:val="0070C0"/>
        </w:rPr>
      </w:pPr>
      <w:bookmarkStart w:id="6" w:name="_Toc440464037"/>
      <w:r w:rsidRPr="0031691D">
        <w:rPr>
          <w:color w:val="0070C0"/>
        </w:rPr>
        <w:t>Projectorganisatie</w:t>
      </w:r>
      <w:bookmarkEnd w:id="6"/>
    </w:p>
    <w:p w:rsidR="00D82544" w:rsidRDefault="00D82544" w:rsidP="00DA6745">
      <w:pPr>
        <w:pStyle w:val="Datum"/>
        <w:spacing w:after="0"/>
        <w:rPr>
          <w:rFonts w:ascii="Calibri" w:hAnsi="Calibri"/>
          <w:noProof/>
          <w:sz w:val="24"/>
          <w:szCs w:val="24"/>
          <w:lang w:eastAsia="nl-NL"/>
        </w:rPr>
      </w:pPr>
      <w:r w:rsidRPr="000E08DD">
        <w:rPr>
          <w:rFonts w:ascii="Calibri" w:hAnsi="Calibri"/>
          <w:noProof/>
          <w:sz w:val="24"/>
          <w:szCs w:val="24"/>
          <w:lang w:eastAsia="nl-NL"/>
        </w:rPr>
        <w:t xml:space="preserve">Binnen onze projectorganisatie is de projectleider </w:t>
      </w:r>
      <w:r w:rsidR="00AA16E5">
        <w:rPr>
          <w:rFonts w:ascii="Calibri" w:hAnsi="Calibri"/>
          <w:noProof/>
          <w:sz w:val="24"/>
          <w:szCs w:val="24"/>
          <w:lang w:eastAsia="nl-NL"/>
        </w:rPr>
        <w:t>Patrick van Hamelen</w:t>
      </w:r>
      <w:r w:rsidRPr="000E08DD">
        <w:rPr>
          <w:rFonts w:ascii="Calibri" w:hAnsi="Calibri"/>
          <w:noProof/>
          <w:sz w:val="24"/>
          <w:szCs w:val="24"/>
          <w:lang w:eastAsia="nl-NL"/>
        </w:rPr>
        <w:t>, onze secretaris is Alexander Staneke en onze presentator is</w:t>
      </w:r>
      <w:r w:rsidR="00AA16E5">
        <w:rPr>
          <w:rFonts w:ascii="Calibri" w:hAnsi="Calibri"/>
          <w:noProof/>
          <w:sz w:val="24"/>
          <w:szCs w:val="24"/>
          <w:lang w:eastAsia="nl-NL"/>
        </w:rPr>
        <w:t xml:space="preserve"> Noël van Bijnen</w:t>
      </w:r>
      <w:r w:rsidRPr="000E08DD">
        <w:rPr>
          <w:rFonts w:ascii="Calibri" w:hAnsi="Calibri"/>
          <w:noProof/>
          <w:sz w:val="24"/>
          <w:szCs w:val="24"/>
          <w:lang w:eastAsia="nl-NL"/>
        </w:rPr>
        <w:t>.</w:t>
      </w:r>
    </w:p>
    <w:p w:rsidR="00D82544" w:rsidRDefault="00D82544" w:rsidP="000E08DD">
      <w:pPr>
        <w:spacing w:after="240" w:line="240" w:lineRule="auto"/>
      </w:pPr>
    </w:p>
    <w:p w:rsidR="00D82544" w:rsidRPr="0031691D" w:rsidRDefault="000E08DD" w:rsidP="000E08DD">
      <w:pPr>
        <w:pStyle w:val="Kop1"/>
        <w:spacing w:after="240" w:line="240" w:lineRule="auto"/>
        <w:rPr>
          <w:color w:val="0070C0"/>
        </w:rPr>
      </w:pPr>
      <w:bookmarkStart w:id="7" w:name="_Toc440464038"/>
      <w:r w:rsidRPr="0031691D">
        <w:rPr>
          <w:color w:val="0070C0"/>
        </w:rPr>
        <w:t>Planning</w:t>
      </w:r>
      <w:bookmarkEnd w:id="7"/>
    </w:p>
    <w:p w:rsidR="00D82544" w:rsidRPr="00DA6745" w:rsidRDefault="00D82544" w:rsidP="00DA6745">
      <w:pPr>
        <w:pStyle w:val="Datum"/>
        <w:spacing w:after="0"/>
        <w:rPr>
          <w:rFonts w:ascii="Calibri" w:hAnsi="Calibri"/>
          <w:b/>
          <w:sz w:val="24"/>
          <w:szCs w:val="24"/>
        </w:rPr>
      </w:pPr>
      <w:r w:rsidRPr="000E08DD">
        <w:rPr>
          <w:rFonts w:ascii="Calibri" w:hAnsi="Calibri"/>
          <w:sz w:val="24"/>
          <w:szCs w:val="24"/>
        </w:rPr>
        <w:t>De planning is te vinden in de map ‘</w:t>
      </w:r>
      <w:r w:rsidR="00AA16E5">
        <w:rPr>
          <w:rFonts w:ascii="Calibri" w:hAnsi="Calibri"/>
          <w:sz w:val="24"/>
          <w:szCs w:val="24"/>
        </w:rPr>
        <w:t>Documentatie</w:t>
      </w:r>
      <w:r w:rsidRPr="000E08DD">
        <w:rPr>
          <w:rFonts w:ascii="Calibri" w:hAnsi="Calibri"/>
          <w:sz w:val="24"/>
          <w:szCs w:val="24"/>
        </w:rPr>
        <w:t>’ in de gedeelde map op Dropbox ‘</w:t>
      </w:r>
      <w:r w:rsidR="0049034B">
        <w:rPr>
          <w:rFonts w:ascii="Calibri" w:hAnsi="Calibri"/>
          <w:sz w:val="24"/>
          <w:szCs w:val="24"/>
        </w:rPr>
        <w:t>De Gokkers</w:t>
      </w:r>
      <w:bookmarkStart w:id="8" w:name="_GoBack"/>
      <w:bookmarkEnd w:id="8"/>
      <w:r w:rsidRPr="000E08DD">
        <w:rPr>
          <w:rFonts w:ascii="Calibri" w:hAnsi="Calibri"/>
          <w:sz w:val="24"/>
          <w:szCs w:val="24"/>
        </w:rPr>
        <w:t>.</w:t>
      </w:r>
    </w:p>
    <w:p w:rsidR="00D82544" w:rsidRPr="0031691D" w:rsidRDefault="000E08DD" w:rsidP="000E08DD">
      <w:pPr>
        <w:pStyle w:val="Kop1"/>
        <w:spacing w:after="240" w:line="240" w:lineRule="auto"/>
        <w:rPr>
          <w:color w:val="0070C0"/>
        </w:rPr>
      </w:pPr>
      <w:bookmarkStart w:id="9" w:name="_Toc440464039"/>
      <w:r w:rsidRPr="0031691D">
        <w:rPr>
          <w:color w:val="0070C0"/>
        </w:rPr>
        <w:t>Kosten en baten</w:t>
      </w:r>
      <w:bookmarkEnd w:id="9"/>
    </w:p>
    <w:p w:rsidR="00D82544" w:rsidRPr="00DA6745" w:rsidRDefault="00D82544" w:rsidP="00DA6745">
      <w:pPr>
        <w:pStyle w:val="Datum"/>
        <w:spacing w:after="0"/>
        <w:rPr>
          <w:rFonts w:ascii="Calibri" w:hAnsi="Calibri"/>
          <w:b/>
          <w:sz w:val="24"/>
          <w:szCs w:val="24"/>
        </w:rPr>
      </w:pPr>
      <w:r w:rsidRPr="000E08DD">
        <w:rPr>
          <w:rFonts w:ascii="Calibri" w:hAnsi="Calibri"/>
          <w:sz w:val="24"/>
          <w:szCs w:val="24"/>
        </w:rPr>
        <w:t>Er zijn geen kosten voor dit huidige project, dit project is enkel bestemd voor educatieve doeleinden.</w:t>
      </w:r>
    </w:p>
    <w:p w:rsidR="00D82544" w:rsidRPr="0031691D" w:rsidRDefault="000E08DD" w:rsidP="000E08DD">
      <w:pPr>
        <w:pStyle w:val="Kop1"/>
        <w:spacing w:after="240" w:line="240" w:lineRule="auto"/>
        <w:rPr>
          <w:color w:val="0070C0"/>
        </w:rPr>
      </w:pPr>
      <w:bookmarkStart w:id="10" w:name="_Toc440464040"/>
      <w:r w:rsidRPr="0031691D">
        <w:rPr>
          <w:color w:val="0070C0"/>
        </w:rPr>
        <w:t>Risico’s</w:t>
      </w:r>
      <w:bookmarkEnd w:id="10"/>
    </w:p>
    <w:p w:rsidR="00D82544" w:rsidRPr="000E08DD" w:rsidRDefault="00D82544" w:rsidP="000E08DD">
      <w:pPr>
        <w:pStyle w:val="Datum"/>
        <w:spacing w:after="0"/>
        <w:rPr>
          <w:rFonts w:ascii="Calibri" w:hAnsi="Calibri"/>
          <w:b/>
          <w:sz w:val="24"/>
          <w:szCs w:val="24"/>
        </w:rPr>
      </w:pPr>
      <w:r w:rsidRPr="000E08DD">
        <w:rPr>
          <w:rFonts w:ascii="Calibri" w:hAnsi="Calibri"/>
          <w:sz w:val="24"/>
          <w:szCs w:val="24"/>
        </w:rPr>
        <w:t>Interne risico’s kunnen zijn:</w:t>
      </w:r>
    </w:p>
    <w:p w:rsidR="00D82544" w:rsidRPr="000E08DD" w:rsidRDefault="00D82544" w:rsidP="000E08DD">
      <w:pPr>
        <w:pStyle w:val="Datum"/>
        <w:spacing w:after="0"/>
        <w:rPr>
          <w:rFonts w:ascii="Calibri" w:hAnsi="Calibri"/>
          <w:b/>
          <w:sz w:val="24"/>
          <w:szCs w:val="24"/>
        </w:rPr>
      </w:pPr>
      <w:r w:rsidRPr="000E08DD">
        <w:rPr>
          <w:rFonts w:ascii="Calibri" w:hAnsi="Calibri"/>
          <w:sz w:val="24"/>
          <w:szCs w:val="24"/>
        </w:rPr>
        <w:t xml:space="preserve">de beschikbare tijd, onvoldoende kennis/motivatie projectleden, slechte projectleider of samenwerkingsproblemen tussen de projectleden. </w:t>
      </w:r>
    </w:p>
    <w:p w:rsidR="00D82544" w:rsidRPr="000E08DD" w:rsidRDefault="00D82544" w:rsidP="000E08DD">
      <w:pPr>
        <w:pStyle w:val="Datum"/>
        <w:spacing w:after="0"/>
        <w:rPr>
          <w:rFonts w:ascii="Calibri" w:hAnsi="Calibri"/>
          <w:b/>
          <w:sz w:val="24"/>
          <w:szCs w:val="24"/>
        </w:rPr>
      </w:pPr>
      <w:r w:rsidRPr="000E08DD">
        <w:rPr>
          <w:rFonts w:ascii="Calibri" w:hAnsi="Calibri"/>
          <w:sz w:val="24"/>
          <w:szCs w:val="24"/>
        </w:rPr>
        <w:t>Externe risico’s kunnen zijn:</w:t>
      </w:r>
    </w:p>
    <w:p w:rsidR="00D82544" w:rsidRDefault="00D82544" w:rsidP="000E08DD">
      <w:pPr>
        <w:pStyle w:val="Datum"/>
        <w:spacing w:after="0"/>
        <w:rPr>
          <w:rFonts w:ascii="Calibri" w:hAnsi="Calibri"/>
          <w:sz w:val="24"/>
          <w:szCs w:val="24"/>
        </w:rPr>
      </w:pPr>
      <w:r w:rsidRPr="000E08DD">
        <w:rPr>
          <w:rFonts w:ascii="Calibri" w:hAnsi="Calibri"/>
          <w:sz w:val="24"/>
          <w:szCs w:val="24"/>
        </w:rPr>
        <w:t>Geen medewerking van de organisatie, onduidelijke projectgrenzen, afhankelijkheid van andere projecten.</w:t>
      </w:r>
    </w:p>
    <w:p w:rsidR="007400A4" w:rsidRDefault="007400A4" w:rsidP="007400A4"/>
    <w:p w:rsidR="007400A4" w:rsidRPr="007400A4" w:rsidRDefault="007400A4" w:rsidP="007400A4"/>
    <w:p w:rsidR="00250273" w:rsidRDefault="00250273" w:rsidP="00250273">
      <w:pPr>
        <w:pStyle w:val="Kop1"/>
        <w:spacing w:after="240" w:line="240" w:lineRule="auto"/>
        <w:rPr>
          <w:color w:val="0070C0"/>
        </w:rPr>
      </w:pPr>
      <w:r>
        <w:rPr>
          <w:color w:val="0070C0"/>
        </w:rPr>
        <w:lastRenderedPageBreak/>
        <w:t>Team</w:t>
      </w:r>
    </w:p>
    <w:p w:rsidR="00250273" w:rsidRDefault="00250273" w:rsidP="00250273">
      <w:r>
        <w:t xml:space="preserve">Ons team is erg gevarieerd: </w:t>
      </w:r>
    </w:p>
    <w:p w:rsidR="00250273" w:rsidRDefault="00250273" w:rsidP="00250273">
      <w:r>
        <w:t>Dion is heel druk maar erg geconcentreerd, zodra iemand begint te rotzooien omdat iets niet lukt, grijpt hij in. Ook hij weet erg veel van dit project. Hij is de notulist.</w:t>
      </w:r>
    </w:p>
    <w:p w:rsidR="00250273" w:rsidRDefault="00250273" w:rsidP="00250273">
      <w:r>
        <w:t>Noël  is erg rustig en erg geconcentreerd. Hij heeft ook al een indicatie hoe het project moet verlopen.</w:t>
      </w:r>
    </w:p>
    <w:p w:rsidR="00250273" w:rsidRDefault="00250273" w:rsidP="00250273">
      <w:r>
        <w:t>Roel is de controlerende factor(project leider) in dit project, hij zorgt voor de goede benodigd heden, dat niemand iets tekort komt, dat alle verslagen in het document staan, dat alles netjes en geordend is. Tevens heeft ook al een indicatie hoe het project moet verlopen.</w:t>
      </w:r>
    </w:p>
    <w:p w:rsidR="00250273" w:rsidRDefault="00250273" w:rsidP="00250273">
      <w:r>
        <w:t>Met dit team is het zeker dat we de deadline halen. We zullen wel vanaf minuut 1 alles er aan moeten doen. Echter hebben wij de volle vertrouwen in elkaar. Indien iemand afwezig is dan zullen de andere 2 zijn taken opvangen om zo minder achterstand te hebben. Daarnaast kunnen we nog steeds goed communiceren met elkaar d.m.v. Whatsapp/Teamspeak.</w:t>
      </w:r>
    </w:p>
    <w:p w:rsidR="00250273" w:rsidRPr="00250273" w:rsidRDefault="00250273" w:rsidP="00250273"/>
    <w:p w:rsidR="000E08DD" w:rsidRPr="00533691" w:rsidRDefault="000E08DD">
      <w:pPr>
        <w:spacing w:after="0" w:line="240" w:lineRule="auto"/>
        <w:rPr>
          <w:rFonts w:ascii="Arial" w:hAnsi="Arial" w:cs="Arial"/>
          <w:color w:val="auto"/>
          <w:sz w:val="23"/>
          <w:szCs w:val="23"/>
        </w:rPr>
      </w:pPr>
    </w:p>
    <w:sectPr w:rsidR="000E08DD" w:rsidRPr="00533691" w:rsidSect="0031691D">
      <w:headerReference w:type="default" r:id="rId10"/>
      <w:footerReference w:type="default" r:id="rId11"/>
      <w:footerReference w:type="first" r:id="rId12"/>
      <w:pgSz w:w="11907" w:h="16839" w:code="9"/>
      <w:pgMar w:top="1148" w:right="700" w:bottom="3061" w:left="3011" w:header="1148"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FB0" w:rsidRDefault="00B33FB0">
      <w:pPr>
        <w:spacing w:after="0" w:line="240" w:lineRule="auto"/>
      </w:pPr>
      <w:r>
        <w:separator/>
      </w:r>
    </w:p>
    <w:p w:rsidR="00B33FB0" w:rsidRDefault="00B33FB0"/>
  </w:endnote>
  <w:endnote w:type="continuationSeparator" w:id="0">
    <w:p w:rsidR="00B33FB0" w:rsidRDefault="00B33FB0">
      <w:pPr>
        <w:spacing w:after="0" w:line="240" w:lineRule="auto"/>
      </w:pPr>
      <w:r>
        <w:continuationSeparator/>
      </w:r>
    </w:p>
    <w:p w:rsidR="00B33FB0" w:rsidRDefault="00B33F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135675"/>
      <w:docPartObj>
        <w:docPartGallery w:val="Page Numbers (Bottom of Page)"/>
        <w:docPartUnique/>
      </w:docPartObj>
    </w:sdtPr>
    <w:sdtEndPr/>
    <w:sdtContent>
      <w:p w:rsidR="005B5995" w:rsidRDefault="005B5995">
        <w:pPr>
          <w:pStyle w:val="Voettekst"/>
          <w:jc w:val="right"/>
        </w:pPr>
        <w:r>
          <w:fldChar w:fldCharType="begin"/>
        </w:r>
        <w:r>
          <w:instrText>PAGE   \* MERGEFORMAT</w:instrText>
        </w:r>
        <w:r>
          <w:fldChar w:fldCharType="separate"/>
        </w:r>
        <w:r w:rsidR="0049034B">
          <w:rPr>
            <w:noProof/>
          </w:rPr>
          <w:t>3</w:t>
        </w:r>
        <w:r>
          <w:fldChar w:fldCharType="end"/>
        </w:r>
      </w:p>
    </w:sdtContent>
  </w:sdt>
  <w:p w:rsidR="005B5995" w:rsidRDefault="005B599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49042"/>
      <w:docPartObj>
        <w:docPartGallery w:val="Page Numbers (Bottom of Page)"/>
        <w:docPartUnique/>
      </w:docPartObj>
    </w:sdtPr>
    <w:sdtEndPr/>
    <w:sdtContent>
      <w:p w:rsidR="005B5995" w:rsidRDefault="00B33FB0" w:rsidP="0058289A">
        <w:pPr>
          <w:pStyle w:val="Voettekst"/>
          <w:jc w:val="right"/>
        </w:pPr>
      </w:p>
    </w:sdtContent>
  </w:sdt>
  <w:p w:rsidR="005B5995" w:rsidRDefault="005B5995" w:rsidP="0058289A">
    <w:pPr>
      <w:pStyle w:val="Voettekst"/>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FB0" w:rsidRDefault="00B33FB0">
      <w:pPr>
        <w:spacing w:after="0" w:line="240" w:lineRule="auto"/>
      </w:pPr>
      <w:r>
        <w:separator/>
      </w:r>
    </w:p>
    <w:p w:rsidR="00B33FB0" w:rsidRDefault="00B33FB0"/>
  </w:footnote>
  <w:footnote w:type="continuationSeparator" w:id="0">
    <w:p w:rsidR="00B33FB0" w:rsidRDefault="00B33FB0">
      <w:pPr>
        <w:spacing w:after="0" w:line="240" w:lineRule="auto"/>
      </w:pPr>
      <w:r>
        <w:continuationSeparator/>
      </w:r>
    </w:p>
    <w:p w:rsidR="00B33FB0" w:rsidRDefault="00B33F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5393"/>
      <w:gridCol w:w="2802"/>
    </w:tblGrid>
    <w:tr w:rsidR="005B5995">
      <w:trPr>
        <w:trHeight w:hRule="exact" w:val="720"/>
        <w:jc w:val="right"/>
      </w:trPr>
      <w:sdt>
        <w:sdtPr>
          <w:alias w:val="Date"/>
          <w:tag w:val=""/>
          <w:id w:val="2064987651"/>
          <w:placeholder>
            <w:docPart w:val="FD22A784DD4F441AB86D3F30F483F9CA"/>
          </w:placeholder>
          <w:dataBinding w:prefixMappings="xmlns:ns0='http://schemas.microsoft.com/office/2006/coverPageProps' " w:xpath="/ns0:CoverPageProperties[1]/ns0:PublishDate[1]" w:storeItemID="{55AF091B-3C7A-41E3-B477-F2FDAA23CFDA}"/>
          <w:date w:fullDate="2016-11-28T00:00:00Z">
            <w:dateFormat w:val="MM.d.yyyy"/>
            <w:lid w:val="nl-NL"/>
            <w:storeMappedDataAs w:val="dateTime"/>
            <w:calendar w:val="gregorian"/>
          </w:date>
        </w:sdtPr>
        <w:sdtEndPr/>
        <w:sdtContent>
          <w:tc>
            <w:tcPr>
              <w:tcW w:w="2088" w:type="dxa"/>
              <w:vAlign w:val="bottom"/>
            </w:tcPr>
            <w:p w:rsidR="005B5995" w:rsidRDefault="005B5995">
              <w:pPr>
                <w:pStyle w:val="Datum"/>
              </w:pPr>
              <w:r>
                <w:t>11.28.2016</w:t>
              </w:r>
            </w:p>
          </w:tc>
        </w:sdtContent>
      </w:sdt>
      <w:tc>
        <w:tcPr>
          <w:tcW w:w="288" w:type="dxa"/>
          <w:vAlign w:val="bottom"/>
        </w:tcPr>
        <w:p w:rsidR="005B5995" w:rsidRDefault="005B5995"/>
      </w:tc>
      <w:tc>
        <w:tcPr>
          <w:tcW w:w="5544" w:type="dxa"/>
          <w:vAlign w:val="bottom"/>
        </w:tcPr>
        <w:p w:rsidR="005B5995" w:rsidRDefault="00B33FB0" w:rsidP="00DA6745">
          <w:pPr>
            <w:pStyle w:val="Titel"/>
          </w:pPr>
          <w:sdt>
            <w:sdtPr>
              <w:rPr>
                <w:color w:val="0070C0"/>
              </w:rPr>
              <w:alias w:val="Title"/>
              <w:tag w:val=""/>
              <w:id w:val="87829287"/>
              <w:placeholder>
                <w:docPart w:val="754EEC7820CF4317A30FB6D5BF3DDF5E"/>
              </w:placeholder>
              <w:dataBinding w:prefixMappings="xmlns:ns0='http://purl.org/dc/elements/1.1/' xmlns:ns1='http://schemas.openxmlformats.org/package/2006/metadata/core-properties' " w:xpath="/ns1:coreProperties[1]/ns0:title[1]" w:storeItemID="{6C3C8BC8-F283-45AE-878A-BAB7291924A1}"/>
              <w:text/>
            </w:sdtPr>
            <w:sdtEndPr/>
            <w:sdtContent>
              <w:r w:rsidR="005B5995" w:rsidRPr="0031691D">
                <w:rPr>
                  <w:color w:val="0070C0"/>
                </w:rPr>
                <w:t>Plan van Aanpak</w:t>
              </w:r>
            </w:sdtContent>
          </w:sdt>
        </w:p>
      </w:tc>
      <w:tc>
        <w:tcPr>
          <w:tcW w:w="2880" w:type="dxa"/>
          <w:vAlign w:val="bottom"/>
        </w:tcPr>
        <w:p w:rsidR="005B5995" w:rsidRDefault="005B5995" w:rsidP="0058289A">
          <w:pPr>
            <w:pStyle w:val="Pagina"/>
          </w:pPr>
        </w:p>
        <w:p w:rsidR="0031691D" w:rsidRPr="0031691D" w:rsidRDefault="0031691D" w:rsidP="0031691D"/>
        <w:p w:rsidR="0031691D" w:rsidRDefault="0031691D" w:rsidP="0031691D"/>
        <w:p w:rsidR="0031691D" w:rsidRPr="0031691D" w:rsidRDefault="0031691D" w:rsidP="0031691D">
          <w:r>
            <w:t xml:space="preserve"> </w:t>
          </w:r>
        </w:p>
      </w:tc>
    </w:tr>
    <w:tr w:rsidR="005B5995">
      <w:trPr>
        <w:trHeight w:hRule="exact" w:val="86"/>
        <w:jc w:val="right"/>
      </w:trPr>
      <w:tc>
        <w:tcPr>
          <w:tcW w:w="2088" w:type="dxa"/>
          <w:shd w:val="clear" w:color="auto" w:fill="000000" w:themeFill="text1"/>
        </w:tcPr>
        <w:p w:rsidR="005B5995" w:rsidRDefault="005B5995">
          <w:pPr>
            <w:rPr>
              <w:sz w:val="10"/>
            </w:rPr>
          </w:pPr>
        </w:p>
      </w:tc>
      <w:tc>
        <w:tcPr>
          <w:tcW w:w="288" w:type="dxa"/>
        </w:tcPr>
        <w:p w:rsidR="005B5995" w:rsidRDefault="005B5995">
          <w:pPr>
            <w:rPr>
              <w:sz w:val="10"/>
            </w:rPr>
          </w:pPr>
        </w:p>
      </w:tc>
      <w:tc>
        <w:tcPr>
          <w:tcW w:w="5544" w:type="dxa"/>
          <w:shd w:val="clear" w:color="auto" w:fill="000000" w:themeFill="text1"/>
        </w:tcPr>
        <w:p w:rsidR="005B5995" w:rsidRDefault="005B5995">
          <w:pPr>
            <w:rPr>
              <w:sz w:val="10"/>
            </w:rPr>
          </w:pPr>
        </w:p>
      </w:tc>
      <w:tc>
        <w:tcPr>
          <w:tcW w:w="2880" w:type="dxa"/>
          <w:shd w:val="clear" w:color="auto" w:fill="000000" w:themeFill="text1"/>
        </w:tcPr>
        <w:p w:rsidR="005B5995" w:rsidRDefault="005B5995">
          <w:pPr>
            <w:rPr>
              <w:sz w:val="10"/>
            </w:rPr>
          </w:pPr>
        </w:p>
      </w:tc>
    </w:tr>
  </w:tbl>
  <w:p w:rsidR="005B5995" w:rsidRDefault="005B599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134CD"/>
    <w:multiLevelType w:val="hybridMultilevel"/>
    <w:tmpl w:val="A53686E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2A"/>
    <w:rsid w:val="0000048A"/>
    <w:rsid w:val="000124E7"/>
    <w:rsid w:val="00016FBE"/>
    <w:rsid w:val="00044B33"/>
    <w:rsid w:val="000A0C82"/>
    <w:rsid w:val="000B2AF4"/>
    <w:rsid w:val="000C576B"/>
    <w:rsid w:val="000E08DD"/>
    <w:rsid w:val="001F4AD8"/>
    <w:rsid w:val="00206D3B"/>
    <w:rsid w:val="00250273"/>
    <w:rsid w:val="002641CD"/>
    <w:rsid w:val="002935C8"/>
    <w:rsid w:val="002C3EC4"/>
    <w:rsid w:val="002E4178"/>
    <w:rsid w:val="0031691D"/>
    <w:rsid w:val="003A55D6"/>
    <w:rsid w:val="003D5453"/>
    <w:rsid w:val="0040573B"/>
    <w:rsid w:val="004471EB"/>
    <w:rsid w:val="0049034B"/>
    <w:rsid w:val="005111B3"/>
    <w:rsid w:val="00523CB8"/>
    <w:rsid w:val="005241D6"/>
    <w:rsid w:val="00533691"/>
    <w:rsid w:val="0055776B"/>
    <w:rsid w:val="0058289A"/>
    <w:rsid w:val="005A37C2"/>
    <w:rsid w:val="005B5995"/>
    <w:rsid w:val="00640538"/>
    <w:rsid w:val="00665FF5"/>
    <w:rsid w:val="006717F1"/>
    <w:rsid w:val="006829B2"/>
    <w:rsid w:val="00692FBF"/>
    <w:rsid w:val="006D68A6"/>
    <w:rsid w:val="006E453A"/>
    <w:rsid w:val="007400A4"/>
    <w:rsid w:val="007A13F4"/>
    <w:rsid w:val="007E79FD"/>
    <w:rsid w:val="007F414C"/>
    <w:rsid w:val="008526DB"/>
    <w:rsid w:val="0088022A"/>
    <w:rsid w:val="008A16FC"/>
    <w:rsid w:val="008E32DD"/>
    <w:rsid w:val="00916408"/>
    <w:rsid w:val="00947761"/>
    <w:rsid w:val="00A5328A"/>
    <w:rsid w:val="00AA16E5"/>
    <w:rsid w:val="00AD21C6"/>
    <w:rsid w:val="00AD516A"/>
    <w:rsid w:val="00B33FB0"/>
    <w:rsid w:val="00B64151"/>
    <w:rsid w:val="00B77A1A"/>
    <w:rsid w:val="00CC1968"/>
    <w:rsid w:val="00CC56B3"/>
    <w:rsid w:val="00CD3547"/>
    <w:rsid w:val="00D342D3"/>
    <w:rsid w:val="00D42064"/>
    <w:rsid w:val="00D60306"/>
    <w:rsid w:val="00D63E47"/>
    <w:rsid w:val="00D82544"/>
    <w:rsid w:val="00DA1F28"/>
    <w:rsid w:val="00DA6745"/>
    <w:rsid w:val="00DF1BD6"/>
    <w:rsid w:val="00ED12A1"/>
    <w:rsid w:val="00ED4D6C"/>
    <w:rsid w:val="00F3301A"/>
    <w:rsid w:val="00FA37D9"/>
    <w:rsid w:val="00FD083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11C2D"/>
  <w15:docId w15:val="{BA4E6C28-5CF3-4E32-A877-4337F84C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nl-NL" w:eastAsia="ru-RU" w:bidi="ar-SA"/>
      </w:rPr>
    </w:rPrDefault>
    <w:pPrDefault>
      <w:pPr>
        <w:spacing w:after="180" w:line="33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E08DD"/>
    <w:pPr>
      <w:keepNext/>
      <w:keepLines/>
      <w:spacing w:before="240" w:after="0"/>
      <w:outlineLvl w:val="0"/>
    </w:pPr>
    <w:rPr>
      <w:rFonts w:asciiTheme="majorHAnsi" w:eastAsiaTheme="majorEastAsia" w:hAnsiTheme="majorHAnsi" w:cstheme="majorBidi"/>
      <w:color w:val="BF2B0E"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atum">
    <w:name w:val="Date"/>
    <w:basedOn w:val="Standaard"/>
    <w:next w:val="Standaard"/>
    <w:link w:val="DatumChar"/>
    <w:uiPriority w:val="99"/>
    <w:qFormat/>
    <w:pPr>
      <w:spacing w:after="40" w:line="240" w:lineRule="auto"/>
    </w:pPr>
    <w:rPr>
      <w:rFonts w:asciiTheme="majorHAnsi" w:hAnsiTheme="majorHAnsi" w:cstheme="majorBidi"/>
      <w:color w:val="000000" w:themeColor="text1"/>
      <w:sz w:val="36"/>
      <w:szCs w:val="36"/>
    </w:rPr>
  </w:style>
  <w:style w:type="character" w:customStyle="1" w:styleId="DatumChar">
    <w:name w:val="Datum Char"/>
    <w:basedOn w:val="Standaardalinea-lettertype"/>
    <w:link w:val="Datum"/>
    <w:uiPriority w:val="99"/>
    <w:rPr>
      <w:rFonts w:asciiTheme="majorHAnsi" w:hAnsiTheme="majorHAnsi" w:cstheme="majorBidi"/>
      <w:color w:val="000000" w:themeColor="text1"/>
      <w:sz w:val="36"/>
      <w:szCs w:val="36"/>
      <w:lang w:val="nl-NL"/>
    </w:rPr>
  </w:style>
  <w:style w:type="paragraph" w:styleId="Voettekst">
    <w:name w:val="footer"/>
    <w:basedOn w:val="Standaard"/>
    <w:link w:val="VoettekstChar"/>
    <w:uiPriority w:val="99"/>
    <w:unhideWhenUsed/>
    <w:qFormat/>
    <w:pPr>
      <w:spacing w:after="0" w:line="240" w:lineRule="auto"/>
      <w:ind w:left="29" w:right="29"/>
    </w:pPr>
    <w:rPr>
      <w:color w:val="EF4623" w:themeColor="accent1"/>
    </w:rPr>
  </w:style>
  <w:style w:type="character" w:customStyle="1" w:styleId="VoettekstChar">
    <w:name w:val="Voettekst Char"/>
    <w:basedOn w:val="Standaardalinea-lettertype"/>
    <w:link w:val="Voettekst"/>
    <w:uiPriority w:val="99"/>
    <w:rPr>
      <w:color w:val="EF4623" w:themeColor="accent1"/>
      <w:lang w:val="nl-NL"/>
    </w:rPr>
  </w:style>
  <w:style w:type="paragraph" w:customStyle="1" w:styleId="FormulierKoptekst">
    <w:name w:val="Formulier Koptekst"/>
    <w:basedOn w:val="Standaard"/>
    <w:qFormat/>
    <w:pPr>
      <w:spacing w:before="320" w:after="0" w:line="240" w:lineRule="auto"/>
    </w:pPr>
    <w:rPr>
      <w:b/>
      <w:szCs w:val="26"/>
    </w:rPr>
  </w:style>
  <w:style w:type="paragraph" w:customStyle="1" w:styleId="Grafisch">
    <w:name w:val="Grafisch"/>
    <w:basedOn w:val="Standaard"/>
    <w:uiPriority w:val="99"/>
    <w:pPr>
      <w:spacing w:after="80" w:line="240" w:lineRule="auto"/>
      <w:jc w:val="center"/>
    </w:pPr>
  </w:style>
  <w:style w:type="paragraph" w:styleId="Koptekst">
    <w:name w:val="header"/>
    <w:basedOn w:val="Standaard"/>
    <w:link w:val="KoptekstChar"/>
    <w:uiPriority w:val="99"/>
    <w:qFormat/>
    <w:pPr>
      <w:spacing w:after="380" w:line="240" w:lineRule="auto"/>
    </w:pPr>
  </w:style>
  <w:style w:type="character" w:customStyle="1" w:styleId="KoptekstChar">
    <w:name w:val="Koptekst Char"/>
    <w:basedOn w:val="Standaardalinea-lettertype"/>
    <w:link w:val="Koptekst"/>
    <w:uiPriority w:val="99"/>
    <w:rPr>
      <w:color w:val="404040" w:themeColor="text1" w:themeTint="BF"/>
      <w:sz w:val="20"/>
      <w:szCs w:val="20"/>
      <w:lang w:val="nl-NL"/>
    </w:rPr>
  </w:style>
  <w:style w:type="table" w:styleId="Tabelraster">
    <w:name w:val="Table Grid"/>
    <w:basedOn w:val="Standaardtabe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e">
    <w:name w:val="Organisatie"/>
    <w:basedOn w:val="Standaard"/>
    <w:uiPriority w:val="2"/>
    <w:qFormat/>
    <w:pPr>
      <w:spacing w:after="60" w:line="240" w:lineRule="auto"/>
      <w:ind w:left="29" w:right="29"/>
    </w:pPr>
    <w:rPr>
      <w:b/>
      <w:color w:val="EF4623" w:themeColor="accent1"/>
      <w:sz w:val="36"/>
    </w:rPr>
  </w:style>
  <w:style w:type="paragraph" w:customStyle="1" w:styleId="Pagina">
    <w:name w:val="Pagina"/>
    <w:basedOn w:val="Standaard"/>
    <w:next w:val="Standaard"/>
    <w:uiPriority w:val="99"/>
    <w:unhideWhenUsed/>
    <w:pPr>
      <w:spacing w:after="40" w:line="240" w:lineRule="auto"/>
      <w:jc w:val="right"/>
    </w:pPr>
    <w:rPr>
      <w:color w:val="000000" w:themeColor="text1"/>
      <w:sz w:val="36"/>
      <w:szCs w:val="36"/>
    </w:rPr>
  </w:style>
  <w:style w:type="character" w:styleId="Paginanummer">
    <w:name w:val="page number"/>
    <w:basedOn w:val="Standaardalinea-lettertype"/>
    <w:uiPriority w:val="99"/>
    <w:unhideWhenUsed/>
    <w:rPr>
      <w:b w:val="0"/>
      <w:color w:val="000000" w:themeColor="text1"/>
      <w:sz w:val="44"/>
    </w:rPr>
  </w:style>
  <w:style w:type="paragraph" w:styleId="Titel">
    <w:name w:val="Title"/>
    <w:basedOn w:val="Standaard"/>
    <w:next w:val="Standaard"/>
    <w:link w:val="TitelChar"/>
    <w:uiPriority w:val="2"/>
    <w:qFormat/>
    <w:pPr>
      <w:spacing w:after="40" w:line="240" w:lineRule="auto"/>
      <w:ind w:left="115" w:right="115"/>
    </w:pPr>
    <w:rPr>
      <w:b/>
      <w:color w:val="EF4623" w:themeColor="accent1"/>
      <w:sz w:val="44"/>
      <w:szCs w:val="44"/>
    </w:rPr>
  </w:style>
  <w:style w:type="character" w:customStyle="1" w:styleId="TitelChar">
    <w:name w:val="Titel Char"/>
    <w:basedOn w:val="Standaardalinea-lettertype"/>
    <w:link w:val="Titel"/>
    <w:uiPriority w:val="2"/>
    <w:rPr>
      <w:b/>
      <w:color w:val="EF4623" w:themeColor="accent1"/>
      <w:sz w:val="44"/>
      <w:szCs w:val="44"/>
      <w:lang w:val="nl-NL"/>
    </w:rPr>
  </w:style>
  <w:style w:type="character" w:styleId="Tekstvantijdelijkeaanduiding">
    <w:name w:val="Placeholder Text"/>
    <w:basedOn w:val="Standaardalinea-lettertype"/>
    <w:uiPriority w:val="99"/>
    <w:semiHidden/>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Zwaar">
    <w:name w:val="Strong"/>
    <w:basedOn w:val="Standaardalinea-lettertype"/>
    <w:uiPriority w:val="22"/>
    <w:qFormat/>
    <w:rPr>
      <w:b/>
      <w:bCs/>
    </w:rPr>
  </w:style>
  <w:style w:type="paragraph" w:customStyle="1" w:styleId="FormulierTekst">
    <w:name w:val="Formulier Tekst"/>
    <w:basedOn w:val="Standaard"/>
    <w:qFormat/>
    <w:pPr>
      <w:spacing w:after="0" w:line="264" w:lineRule="auto"/>
    </w:pPr>
    <w:rPr>
      <w:color w:val="EF4623" w:themeColor="accent1"/>
      <w:sz w:val="18"/>
    </w:rPr>
  </w:style>
  <w:style w:type="paragraph" w:customStyle="1" w:styleId="PaginaKoptekst">
    <w:name w:val="Pagina Koptekst"/>
    <w:basedOn w:val="Standaard"/>
    <w:uiPriority w:val="1"/>
    <w:qFormat/>
    <w:pPr>
      <w:spacing w:before="600" w:after="200"/>
    </w:pPr>
    <w:rPr>
      <w:b/>
    </w:rPr>
  </w:style>
  <w:style w:type="paragraph" w:customStyle="1" w:styleId="Default">
    <w:name w:val="Default"/>
    <w:rsid w:val="003D5453"/>
    <w:pPr>
      <w:autoSpaceDE w:val="0"/>
      <w:autoSpaceDN w:val="0"/>
      <w:adjustRightInd w:val="0"/>
      <w:spacing w:after="0" w:line="240" w:lineRule="auto"/>
    </w:pPr>
    <w:rPr>
      <w:rFonts w:ascii="Tahoma" w:hAnsi="Tahoma" w:cs="Tahoma"/>
      <w:color w:val="000000"/>
      <w:sz w:val="24"/>
      <w:szCs w:val="24"/>
    </w:rPr>
  </w:style>
  <w:style w:type="table" w:styleId="Rastertabel4-Accent1">
    <w:name w:val="Grid Table 4 Accent 1"/>
    <w:basedOn w:val="Standaardtabel"/>
    <w:uiPriority w:val="49"/>
    <w:rsid w:val="00D82544"/>
    <w:pPr>
      <w:spacing w:after="0" w:line="240" w:lineRule="auto"/>
    </w:pPr>
    <w:tblPr>
      <w:tblStyleRowBandSize w:val="1"/>
      <w:tblStyleColBandSize w:val="1"/>
      <w:tblBorders>
        <w:top w:val="single" w:sz="4" w:space="0" w:color="F58F7A" w:themeColor="accent1" w:themeTint="99"/>
        <w:left w:val="single" w:sz="4" w:space="0" w:color="F58F7A" w:themeColor="accent1" w:themeTint="99"/>
        <w:bottom w:val="single" w:sz="4" w:space="0" w:color="F58F7A" w:themeColor="accent1" w:themeTint="99"/>
        <w:right w:val="single" w:sz="4" w:space="0" w:color="F58F7A" w:themeColor="accent1" w:themeTint="99"/>
        <w:insideH w:val="single" w:sz="4" w:space="0" w:color="F58F7A" w:themeColor="accent1" w:themeTint="99"/>
        <w:insideV w:val="single" w:sz="4" w:space="0" w:color="F58F7A" w:themeColor="accent1" w:themeTint="99"/>
      </w:tblBorders>
    </w:tblPr>
    <w:tblStylePr w:type="firstRow">
      <w:rPr>
        <w:b/>
        <w:bCs/>
        <w:color w:val="FFFFFF" w:themeColor="background1"/>
      </w:rPr>
      <w:tblPr/>
      <w:tcPr>
        <w:tcBorders>
          <w:top w:val="single" w:sz="4" w:space="0" w:color="EF4623" w:themeColor="accent1"/>
          <w:left w:val="single" w:sz="4" w:space="0" w:color="EF4623" w:themeColor="accent1"/>
          <w:bottom w:val="single" w:sz="4" w:space="0" w:color="EF4623" w:themeColor="accent1"/>
          <w:right w:val="single" w:sz="4" w:space="0" w:color="EF4623" w:themeColor="accent1"/>
          <w:insideH w:val="nil"/>
          <w:insideV w:val="nil"/>
        </w:tcBorders>
        <w:shd w:val="clear" w:color="auto" w:fill="EF4623" w:themeFill="accent1"/>
      </w:tcPr>
    </w:tblStylePr>
    <w:tblStylePr w:type="lastRow">
      <w:rPr>
        <w:b/>
        <w:bCs/>
      </w:rPr>
      <w:tblPr/>
      <w:tcPr>
        <w:tcBorders>
          <w:top w:val="double" w:sz="4" w:space="0" w:color="EF4623" w:themeColor="accent1"/>
        </w:tcBorders>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character" w:styleId="Regelnummer">
    <w:name w:val="line number"/>
    <w:basedOn w:val="Standaardalinea-lettertype"/>
    <w:uiPriority w:val="99"/>
    <w:semiHidden/>
    <w:unhideWhenUsed/>
    <w:rsid w:val="00640538"/>
  </w:style>
  <w:style w:type="character" w:customStyle="1" w:styleId="Kop1Char">
    <w:name w:val="Kop 1 Char"/>
    <w:basedOn w:val="Standaardalinea-lettertype"/>
    <w:link w:val="Kop1"/>
    <w:uiPriority w:val="9"/>
    <w:rsid w:val="000E08DD"/>
    <w:rPr>
      <w:rFonts w:asciiTheme="majorHAnsi" w:eastAsiaTheme="majorEastAsia" w:hAnsiTheme="majorHAnsi" w:cstheme="majorBidi"/>
      <w:color w:val="BF2B0E" w:themeColor="accent1" w:themeShade="BF"/>
      <w:sz w:val="32"/>
      <w:szCs w:val="32"/>
    </w:rPr>
  </w:style>
  <w:style w:type="paragraph" w:styleId="Kopvaninhoudsopgave">
    <w:name w:val="TOC Heading"/>
    <w:basedOn w:val="Kop1"/>
    <w:next w:val="Standaard"/>
    <w:uiPriority w:val="39"/>
    <w:unhideWhenUsed/>
    <w:qFormat/>
    <w:rsid w:val="000E08DD"/>
    <w:pPr>
      <w:spacing w:line="259" w:lineRule="auto"/>
      <w:outlineLvl w:val="9"/>
    </w:pPr>
    <w:rPr>
      <w:lang w:eastAsia="nl-NL"/>
    </w:rPr>
  </w:style>
  <w:style w:type="paragraph" w:styleId="Inhopg2">
    <w:name w:val="toc 2"/>
    <w:basedOn w:val="Standaard"/>
    <w:next w:val="Standaard"/>
    <w:autoRedefine/>
    <w:uiPriority w:val="39"/>
    <w:unhideWhenUsed/>
    <w:rsid w:val="000E08DD"/>
    <w:pPr>
      <w:spacing w:after="100" w:line="259" w:lineRule="auto"/>
      <w:ind w:left="220"/>
    </w:pPr>
    <w:rPr>
      <w:rFonts w:eastAsiaTheme="minorEastAsia" w:cs="Times New Roman"/>
      <w:color w:val="auto"/>
      <w:sz w:val="22"/>
      <w:szCs w:val="22"/>
      <w:lang w:eastAsia="nl-NL"/>
    </w:rPr>
  </w:style>
  <w:style w:type="paragraph" w:styleId="Inhopg1">
    <w:name w:val="toc 1"/>
    <w:basedOn w:val="Standaard"/>
    <w:next w:val="Standaard"/>
    <w:autoRedefine/>
    <w:uiPriority w:val="39"/>
    <w:unhideWhenUsed/>
    <w:rsid w:val="000E08DD"/>
    <w:pPr>
      <w:spacing w:after="100" w:line="259" w:lineRule="auto"/>
    </w:pPr>
    <w:rPr>
      <w:rFonts w:eastAsiaTheme="minorEastAsia" w:cs="Times New Roman"/>
      <w:color w:val="auto"/>
      <w:sz w:val="22"/>
      <w:szCs w:val="22"/>
      <w:lang w:eastAsia="nl-NL"/>
    </w:rPr>
  </w:style>
  <w:style w:type="paragraph" w:styleId="Inhopg3">
    <w:name w:val="toc 3"/>
    <w:basedOn w:val="Standaard"/>
    <w:next w:val="Standaard"/>
    <w:autoRedefine/>
    <w:uiPriority w:val="39"/>
    <w:unhideWhenUsed/>
    <w:rsid w:val="000E08DD"/>
    <w:pPr>
      <w:spacing w:after="100" w:line="259" w:lineRule="auto"/>
      <w:ind w:left="440"/>
    </w:pPr>
    <w:rPr>
      <w:rFonts w:eastAsiaTheme="minorEastAsia" w:cs="Times New Roman"/>
      <w:color w:val="auto"/>
      <w:sz w:val="22"/>
      <w:szCs w:val="22"/>
      <w:lang w:eastAsia="nl-NL"/>
    </w:rPr>
  </w:style>
  <w:style w:type="character" w:styleId="Hyperlink">
    <w:name w:val="Hyperlink"/>
    <w:basedOn w:val="Standaardalinea-lettertype"/>
    <w:uiPriority w:val="99"/>
    <w:unhideWhenUsed/>
    <w:rsid w:val="000E08D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Zakelijk%20memo%20(roo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6BA276128C4560B1878618ED1B2439"/>
        <w:category>
          <w:name w:val="Algemeen"/>
          <w:gallery w:val="placeholder"/>
        </w:category>
        <w:types>
          <w:type w:val="bbPlcHdr"/>
        </w:types>
        <w:behaviors>
          <w:behavior w:val="content"/>
        </w:behaviors>
        <w:guid w:val="{985D38DA-B4EA-4AD4-B716-3851E9CF8AB1}"/>
      </w:docPartPr>
      <w:docPartBody>
        <w:p w:rsidR="002C3B1F" w:rsidRDefault="00B72981">
          <w:pPr>
            <w:pStyle w:val="8B6BA276128C4560B1878618ED1B2439"/>
          </w:pPr>
          <w:r>
            <w:t>[</w:t>
          </w:r>
          <w:r>
            <w:rPr>
              <w:szCs w:val="24"/>
            </w:rPr>
            <w:t>Datum</w:t>
          </w:r>
          <w:r>
            <w:t>]</w:t>
          </w:r>
        </w:p>
      </w:docPartBody>
    </w:docPart>
    <w:docPart>
      <w:docPartPr>
        <w:name w:val="FD22A784DD4F441AB86D3F30F483F9CA"/>
        <w:category>
          <w:name w:val="Algemeen"/>
          <w:gallery w:val="placeholder"/>
        </w:category>
        <w:types>
          <w:type w:val="bbPlcHdr"/>
        </w:types>
        <w:behaviors>
          <w:behavior w:val="content"/>
        </w:behaviors>
        <w:guid w:val="{80757F1B-A097-4AA2-908B-A81FA7E30A08}"/>
      </w:docPartPr>
      <w:docPartBody>
        <w:p w:rsidR="002C3B1F" w:rsidRDefault="00B72981">
          <w:pPr>
            <w:pStyle w:val="FD22A784DD4F441AB86D3F30F483F9CA"/>
          </w:pPr>
          <w:r>
            <w:rPr>
              <w:szCs w:val="24"/>
            </w:rPr>
            <w:t>Memo</w:t>
          </w:r>
        </w:p>
      </w:docPartBody>
    </w:docPart>
    <w:docPart>
      <w:docPartPr>
        <w:name w:val="754EEC7820CF4317A30FB6D5BF3DDF5E"/>
        <w:category>
          <w:name w:val="Algemeen"/>
          <w:gallery w:val="placeholder"/>
        </w:category>
        <w:types>
          <w:type w:val="bbPlcHdr"/>
        </w:types>
        <w:behaviors>
          <w:behavior w:val="content"/>
        </w:behaviors>
        <w:guid w:val="{103C0E0D-0C82-4BD4-8A87-DA87939B6625}"/>
      </w:docPartPr>
      <w:docPartBody>
        <w:p w:rsidR="002C3B1F" w:rsidRDefault="00B72981">
          <w:pPr>
            <w:pStyle w:val="754EEC7820CF4317A30FB6D5BF3DDF5E"/>
          </w:pPr>
          <w:r w:rsidRPr="008A16FC">
            <w:t>[</w:t>
          </w:r>
          <w:r>
            <w:rPr>
              <w:szCs w:val="24"/>
            </w:rPr>
            <w:t>Onderwerp</w:t>
          </w:r>
          <w:r w:rsidRPr="008A16FC">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981"/>
    <w:rsid w:val="00237618"/>
    <w:rsid w:val="00290050"/>
    <w:rsid w:val="002C3B1F"/>
    <w:rsid w:val="003B657D"/>
    <w:rsid w:val="003E372F"/>
    <w:rsid w:val="00436411"/>
    <w:rsid w:val="005A0B8B"/>
    <w:rsid w:val="005E5E78"/>
    <w:rsid w:val="008C0A08"/>
    <w:rsid w:val="00B72981"/>
    <w:rsid w:val="00BD6867"/>
    <w:rsid w:val="00C80F79"/>
    <w:rsid w:val="00F17EC3"/>
    <w:rsid w:val="00FA080C"/>
    <w:rsid w:val="00FA5D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B6BA276128C4560B1878618ED1B2439">
    <w:name w:val="8B6BA276128C4560B1878618ED1B2439"/>
  </w:style>
  <w:style w:type="paragraph" w:customStyle="1" w:styleId="FD22A784DD4F441AB86D3F30F483F9CA">
    <w:name w:val="FD22A784DD4F441AB86D3F30F483F9CA"/>
  </w:style>
  <w:style w:type="paragraph" w:customStyle="1" w:styleId="D1EEA94BC79D4C719CBB2029FB9D2EAD">
    <w:name w:val="D1EEA94BC79D4C719CBB2029FB9D2EAD"/>
  </w:style>
  <w:style w:type="paragraph" w:customStyle="1" w:styleId="16AFB618DE814E4195B68DC060FE6163">
    <w:name w:val="16AFB618DE814E4195B68DC060FE6163"/>
  </w:style>
  <w:style w:type="paragraph" w:customStyle="1" w:styleId="BA9A1C3EB840401FBC15F4F7FE126669">
    <w:name w:val="BA9A1C3EB840401FBC15F4F7FE126669"/>
  </w:style>
  <w:style w:type="paragraph" w:customStyle="1" w:styleId="9835A3CCFAFC4608B98F6C9E56FF07DC">
    <w:name w:val="9835A3CCFAFC4608B98F6C9E56FF07DC"/>
  </w:style>
  <w:style w:type="paragraph" w:customStyle="1" w:styleId="754EEC7820CF4317A30FB6D5BF3DDF5E">
    <w:name w:val="754EEC7820CF4317A30FB6D5BF3DDF5E"/>
  </w:style>
  <w:style w:type="paragraph" w:customStyle="1" w:styleId="9C71219E36524354AD8F17FC1CC03BFF">
    <w:name w:val="9C71219E36524354AD8F17FC1CC03BFF"/>
    <w:rsid w:val="00436411"/>
  </w:style>
  <w:style w:type="paragraph" w:customStyle="1" w:styleId="9C5CB59516464208AA9F68BEF2F2EC1C">
    <w:name w:val="9C5CB59516464208AA9F68BEF2F2EC1C"/>
    <w:rsid w:val="00436411"/>
  </w:style>
  <w:style w:type="paragraph" w:customStyle="1" w:styleId="FAFDC1EC0F484D19A7503517B7D113CE">
    <w:name w:val="FAFDC1EC0F484D19A7503517B7D113CE"/>
    <w:rsid w:val="00436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2016-11-28T00:00:00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CC18D-C81A-4265-8920-21E4E70164BB}">
  <ds:schemaRefs>
    <ds:schemaRef ds:uri="http://schemas.microsoft.com/sharepoint/v3/contenttype/forms"/>
  </ds:schemaRefs>
</ds:datastoreItem>
</file>

<file path=customXml/itemProps3.xml><?xml version="1.0" encoding="utf-8"?>
<ds:datastoreItem xmlns:ds="http://schemas.openxmlformats.org/officeDocument/2006/customXml" ds:itemID="{0D979895-B471-4E06-9353-B557C70DF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Zakelijk memo (rood).dotx</Template>
  <TotalTime>26</TotalTime>
  <Pages>5</Pages>
  <Words>566</Words>
  <Characters>3118</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creator>Alexander Staneke</dc:creator>
  <cp:keywords/>
  <cp:lastModifiedBy>Bijnen, Noël van (student)</cp:lastModifiedBy>
  <cp:revision>13</cp:revision>
  <dcterms:created xsi:type="dcterms:W3CDTF">2017-02-21T12:48:00Z</dcterms:created>
  <dcterms:modified xsi:type="dcterms:W3CDTF">2017-02-21T13:16:00Z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TC027909579991</vt:lpwstr>
  </property>
</Properties>
</file>